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8807D" w14:textId="12826412" w:rsidR="005943DD" w:rsidRDefault="000848E0" w:rsidP="005943DD">
      <w:pPr>
        <w:pStyle w:val="1"/>
        <w:spacing w:line="240" w:lineRule="auto"/>
        <w:jc w:val="center"/>
      </w:pPr>
      <w:bookmarkStart w:id="0" w:name="_GoBack"/>
      <w:bookmarkEnd w:id="0"/>
      <w:r>
        <w:t xml:space="preserve">Problem 02. </w:t>
      </w:r>
      <w:r w:rsidR="005943DD">
        <w:t>Activation Keys</w:t>
      </w:r>
    </w:p>
    <w:p w14:paraId="66361E9D" w14:textId="77777777" w:rsidR="005943DD" w:rsidRDefault="005943DD" w:rsidP="005943DD"/>
    <w:p w14:paraId="454159C2" w14:textId="77777777" w:rsidR="005943DD" w:rsidRDefault="005943DD" w:rsidP="005943DD">
      <w:pPr>
        <w:ind w:firstLine="567"/>
        <w:rPr>
          <w:i/>
        </w:rPr>
      </w:pPr>
      <w:proofErr w:type="spellStart"/>
      <w:r>
        <w:rPr>
          <w:i/>
        </w:rPr>
        <w:t>Stamat</w:t>
      </w:r>
      <w:proofErr w:type="spellEnd"/>
      <w:r>
        <w:rPr>
          <w:i/>
        </w:rPr>
        <w:t xml:space="preserve"> got his games from the winter sale, but the keys he got to activate them do not work. He needs to make them in the correct format in order to get his games.</w:t>
      </w:r>
    </w:p>
    <w:p w14:paraId="771D3074" w14:textId="77777777" w:rsidR="005943DD" w:rsidRDefault="005943DD" w:rsidP="005943DD">
      <w:r>
        <w:t xml:space="preserve">You will receive </w:t>
      </w:r>
      <w:r>
        <w:rPr>
          <w:b/>
        </w:rPr>
        <w:t>one line</w:t>
      </w:r>
      <w:r>
        <w:t xml:space="preserve"> with the keys of the games, divided by </w:t>
      </w:r>
      <w:r w:rsidRPr="00B07E6A">
        <w:rPr>
          <w:rFonts w:ascii="Consolas" w:hAnsi="Consolas"/>
          <w:b/>
        </w:rPr>
        <w:t>"&amp;"</w:t>
      </w:r>
      <w:r>
        <w:t xml:space="preserve">. You will have to see if the keys are valid. A valid key contains only </w:t>
      </w:r>
      <w:r w:rsidRPr="004E640B">
        <w:rPr>
          <w:rStyle w:val="ab"/>
        </w:rPr>
        <w:t>numbers</w:t>
      </w:r>
      <w:r>
        <w:t xml:space="preserve">, </w:t>
      </w:r>
      <w:r w:rsidRPr="004E640B">
        <w:rPr>
          <w:rStyle w:val="ab"/>
        </w:rPr>
        <w:t>letters</w:t>
      </w:r>
      <w:r>
        <w:t xml:space="preserve"> and is </w:t>
      </w:r>
      <w:r w:rsidRPr="004E640B">
        <w:rPr>
          <w:rStyle w:val="ab"/>
        </w:rPr>
        <w:t>16 or 25 symbols long</w:t>
      </w:r>
      <w:r>
        <w:t xml:space="preserve">. </w:t>
      </w:r>
    </w:p>
    <w:p w14:paraId="35D8CF32" w14:textId="77777777" w:rsidR="005943DD" w:rsidRDefault="005943DD" w:rsidP="005943DD">
      <w:r>
        <w:t xml:space="preserve">In order to fix the keys, you first have to </w:t>
      </w:r>
      <w:r w:rsidRPr="003F42B6">
        <w:rPr>
          <w:b/>
        </w:rPr>
        <w:t>put dashes</w:t>
      </w:r>
      <w:r>
        <w:t xml:space="preserve"> (</w:t>
      </w:r>
      <w:r w:rsidRPr="00AC3973">
        <w:rPr>
          <w:rFonts w:ascii="Consolas" w:hAnsi="Consolas"/>
          <w:b/>
        </w:rPr>
        <w:t>'-'</w:t>
      </w:r>
      <w:r>
        <w:t xml:space="preserve">) in them. If the key is </w:t>
      </w:r>
      <w:r w:rsidRPr="003F42B6">
        <w:rPr>
          <w:b/>
        </w:rPr>
        <w:t>16 symbols long</w:t>
      </w:r>
      <w:r>
        <w:t xml:space="preserve">, you should divide it into </w:t>
      </w:r>
      <w:r w:rsidRPr="003F42B6">
        <w:rPr>
          <w:b/>
        </w:rPr>
        <w:t>four groups of four symbols</w:t>
      </w:r>
      <w:r>
        <w:t xml:space="preserve">. If the key is </w:t>
      </w:r>
      <w:r w:rsidRPr="003F42B6">
        <w:rPr>
          <w:b/>
        </w:rPr>
        <w:t>25 symbols long</w:t>
      </w:r>
      <w:r>
        <w:t xml:space="preserve">, you have to divide it in </w:t>
      </w:r>
      <w:r w:rsidRPr="003F42B6">
        <w:rPr>
          <w:b/>
        </w:rPr>
        <w:t>five groups of five symbols</w:t>
      </w:r>
      <w:r>
        <w:t xml:space="preserve">. Then you have to make </w:t>
      </w:r>
      <w:r w:rsidRPr="003F42B6">
        <w:rPr>
          <w:b/>
        </w:rPr>
        <w:t>all the letters</w:t>
      </w:r>
      <w:r>
        <w:t xml:space="preserve"> in the key </w:t>
      </w:r>
      <w:r w:rsidRPr="003F42B6">
        <w:rPr>
          <w:b/>
        </w:rPr>
        <w:t>uppercase</w:t>
      </w:r>
      <w:r>
        <w:t xml:space="preserve">. The last thing you have to do is to take </w:t>
      </w:r>
      <w:r w:rsidRPr="003F42B6">
        <w:rPr>
          <w:b/>
        </w:rPr>
        <w:t>every digit</w:t>
      </w:r>
      <w:r>
        <w:t xml:space="preserve"> from the key, </w:t>
      </w:r>
      <w:r w:rsidRPr="003F42B6">
        <w:rPr>
          <w:b/>
        </w:rPr>
        <w:t>subtract it from nine (9)</w:t>
      </w:r>
      <w:r>
        <w:t>, and replace it with the new digit you have.</w:t>
      </w:r>
    </w:p>
    <w:p w14:paraId="59919125" w14:textId="77777777" w:rsidR="005943DD" w:rsidRDefault="005943DD" w:rsidP="005943DD">
      <w:r>
        <w:t xml:space="preserve">In the end you have to print all the keys, joined by </w:t>
      </w:r>
      <w:r w:rsidRPr="003F42B6">
        <w:rPr>
          <w:rFonts w:ascii="Consolas" w:hAnsi="Consolas"/>
          <w:b/>
        </w:rPr>
        <w:t>", "</w:t>
      </w:r>
      <w:r>
        <w:t>.</w:t>
      </w:r>
    </w:p>
    <w:p w14:paraId="407A2C6E" w14:textId="77777777" w:rsidR="005943DD" w:rsidRPr="009B4239" w:rsidRDefault="005943DD" w:rsidP="005943DD">
      <w:pPr>
        <w:pStyle w:val="3"/>
      </w:pPr>
      <w:r w:rsidRPr="009B4239">
        <w:t>Input</w:t>
      </w:r>
    </w:p>
    <w:p w14:paraId="2A0758B2" w14:textId="77777777" w:rsidR="005943DD" w:rsidRPr="003F42B6" w:rsidRDefault="005943DD" w:rsidP="005943DD">
      <w:pPr>
        <w:spacing w:line="240" w:lineRule="auto"/>
        <w:rPr>
          <w:rFonts w:ascii="Calibri" w:eastAsia="Calibri" w:hAnsi="Calibri" w:cs="Times New Roman"/>
        </w:rPr>
      </w:pPr>
      <w:r w:rsidRPr="003F42B6">
        <w:rPr>
          <w:rFonts w:ascii="Calibri" w:eastAsia="Calibri" w:hAnsi="Calibri" w:cs="Times New Roman"/>
        </w:rPr>
        <w:t xml:space="preserve">One line with all the keys, divided by </w:t>
      </w:r>
      <w:r w:rsidRPr="003F42B6">
        <w:rPr>
          <w:rFonts w:ascii="Consolas" w:hAnsi="Consolas"/>
          <w:b/>
        </w:rPr>
        <w:t>"&amp;"</w:t>
      </w:r>
      <w:r w:rsidRPr="003F42B6">
        <w:t>.</w:t>
      </w:r>
    </w:p>
    <w:p w14:paraId="76E26B3E" w14:textId="77777777" w:rsidR="005943DD" w:rsidRDefault="005943DD" w:rsidP="005943DD">
      <w:pPr>
        <w:pStyle w:val="3"/>
      </w:pPr>
      <w:r w:rsidRPr="009B4239">
        <w:t>Output</w:t>
      </w:r>
    </w:p>
    <w:p w14:paraId="67392DC5" w14:textId="77777777" w:rsidR="005943DD" w:rsidRDefault="005943DD" w:rsidP="005943DD">
      <w:r>
        <w:t xml:space="preserve">One line with all the valid keys, joined by </w:t>
      </w:r>
      <w:r w:rsidRPr="003F42B6">
        <w:rPr>
          <w:rFonts w:ascii="Consolas" w:hAnsi="Consolas"/>
          <w:b/>
        </w:rPr>
        <w:t>", "</w:t>
      </w:r>
      <w:r>
        <w:t>.</w:t>
      </w:r>
    </w:p>
    <w:p w14:paraId="179DCF56" w14:textId="4E5A06C1" w:rsidR="005943DD" w:rsidRDefault="005943DD" w:rsidP="005943DD">
      <w:pPr>
        <w:pStyle w:val="3"/>
      </w:pPr>
      <w:r w:rsidRPr="009B4239">
        <w:t>Examples</w:t>
      </w:r>
    </w:p>
    <w:tbl>
      <w:tblPr>
        <w:tblStyle w:val="af"/>
        <w:tblW w:w="0" w:type="auto"/>
        <w:tblLayout w:type="fixed"/>
        <w:tblLook w:val="04A0" w:firstRow="1" w:lastRow="0" w:firstColumn="1" w:lastColumn="0" w:noHBand="0" w:noVBand="1"/>
      </w:tblPr>
      <w:tblGrid>
        <w:gridCol w:w="3510"/>
        <w:gridCol w:w="4111"/>
        <w:gridCol w:w="3030"/>
      </w:tblGrid>
      <w:tr w:rsidR="00F62EEF" w14:paraId="2E655983" w14:textId="77777777" w:rsidTr="00F62EEF">
        <w:tc>
          <w:tcPr>
            <w:tcW w:w="3510" w:type="dxa"/>
            <w:shd w:val="clear" w:color="auto" w:fill="D9D9D9" w:themeFill="background1" w:themeFillShade="D9"/>
          </w:tcPr>
          <w:p w14:paraId="11C55BC6" w14:textId="77E33D31" w:rsidR="00F62EEF" w:rsidRDefault="00F62EEF" w:rsidP="00F62EEF">
            <w:pPr>
              <w:jc w:val="center"/>
            </w:pPr>
            <w:r w:rsidRPr="009B4239">
              <w:rPr>
                <w:rFonts w:eastAsia="Calibri" w:cstheme="minorHAnsi"/>
                <w:b/>
              </w:rPr>
              <w:t>Input</w:t>
            </w:r>
          </w:p>
        </w:tc>
        <w:tc>
          <w:tcPr>
            <w:tcW w:w="4111" w:type="dxa"/>
            <w:shd w:val="clear" w:color="auto" w:fill="D9D9D9" w:themeFill="background1" w:themeFillShade="D9"/>
          </w:tcPr>
          <w:p w14:paraId="5B5E6424" w14:textId="4CD10780" w:rsidR="00F62EEF" w:rsidRDefault="00F62EEF" w:rsidP="00F62EEF">
            <w:pPr>
              <w:jc w:val="center"/>
            </w:pPr>
            <w:r w:rsidRPr="009B4239">
              <w:rPr>
                <w:rFonts w:eastAsia="Calibri" w:cstheme="minorHAnsi"/>
                <w:b/>
              </w:rPr>
              <w:t>Output</w:t>
            </w:r>
          </w:p>
        </w:tc>
        <w:tc>
          <w:tcPr>
            <w:tcW w:w="3030" w:type="dxa"/>
            <w:shd w:val="clear" w:color="auto" w:fill="D9D9D9" w:themeFill="background1" w:themeFillShade="D9"/>
          </w:tcPr>
          <w:p w14:paraId="4F348F2C" w14:textId="6759ED04" w:rsidR="00F62EEF" w:rsidRDefault="00F62EEF" w:rsidP="00F62EEF">
            <w:pPr>
              <w:jc w:val="center"/>
            </w:pPr>
            <w:r>
              <w:rPr>
                <w:rFonts w:eastAsia="Calibri" w:cstheme="minorHAnsi"/>
                <w:b/>
              </w:rPr>
              <w:t>Comment</w:t>
            </w:r>
          </w:p>
        </w:tc>
      </w:tr>
      <w:tr w:rsidR="00F62EEF" w14:paraId="2FAD86DB" w14:textId="77777777" w:rsidTr="00F62EEF">
        <w:tc>
          <w:tcPr>
            <w:tcW w:w="3510" w:type="dxa"/>
          </w:tcPr>
          <w:p w14:paraId="0127B7DB" w14:textId="4D0B061E" w:rsidR="00F62EEF" w:rsidRDefault="00F62EEF" w:rsidP="00F62EEF">
            <w:r w:rsidRPr="00F62EEF">
              <w:rPr>
                <w:rFonts w:ascii="Consolas" w:eastAsia="Calibri" w:hAnsi="Consolas" w:cstheme="minorHAnsi"/>
                <w:highlight w:val="yellow"/>
              </w:rPr>
              <w:t>t1kjZU764zIME6Dl9ryD0g1U8</w:t>
            </w:r>
            <w:r w:rsidRPr="00F62EEF">
              <w:rPr>
                <w:rFonts w:ascii="Consolas" w:eastAsia="Calibri" w:hAnsi="Consolas" w:cstheme="minorHAnsi"/>
                <w:highlight w:val="green"/>
              </w:rPr>
              <w:t>&amp;</w:t>
            </w:r>
            <w:r w:rsidRPr="00EE15EC">
              <w:rPr>
                <w:rFonts w:ascii="Consolas" w:eastAsia="Calibri" w:hAnsi="Consolas" w:cstheme="minorHAnsi"/>
              </w:rPr>
              <w:t>-P4*(`Q&gt;:x8\yE1{({X/</w:t>
            </w:r>
            <w:proofErr w:type="gramStart"/>
            <w:r w:rsidRPr="00EE15EC">
              <w:rPr>
                <w:rFonts w:ascii="Consolas" w:eastAsia="Calibri" w:hAnsi="Consolas" w:cstheme="minorHAnsi"/>
              </w:rPr>
              <w:t>Hoq!gR</w:t>
            </w:r>
            <w:proofErr w:type="gramEnd"/>
            <w:r w:rsidRPr="00EE15EC">
              <w:rPr>
                <w:rFonts w:ascii="Consolas" w:eastAsia="Calibri" w:hAnsi="Consolas" w:cstheme="minorHAnsi"/>
              </w:rPr>
              <w:t>.</w:t>
            </w:r>
            <w:r w:rsidRPr="00F62EEF">
              <w:rPr>
                <w:rFonts w:ascii="Consolas" w:eastAsia="Calibri" w:hAnsi="Consolas" w:cstheme="minorHAnsi"/>
                <w:highlight w:val="green"/>
              </w:rPr>
              <w:t>&amp;</w:t>
            </w:r>
            <w:r w:rsidRPr="00F62EEF">
              <w:rPr>
                <w:rFonts w:ascii="Consolas" w:eastAsia="Calibri" w:hAnsi="Consolas" w:cstheme="minorHAnsi"/>
                <w:highlight w:val="yellow"/>
              </w:rPr>
              <w:t>rg93bXgkmILW188m</w:t>
            </w:r>
            <w:r w:rsidRPr="00F62EEF">
              <w:rPr>
                <w:rFonts w:ascii="Consolas" w:eastAsia="Calibri" w:hAnsi="Consolas" w:cstheme="minorHAnsi"/>
                <w:highlight w:val="green"/>
              </w:rPr>
              <w:t>&amp;</w:t>
            </w:r>
            <w:r w:rsidRPr="00F62EEF">
              <w:rPr>
                <w:rFonts w:ascii="Consolas" w:eastAsia="Calibri" w:hAnsi="Consolas" w:cstheme="minorHAnsi"/>
                <w:highlight w:val="yellow"/>
              </w:rPr>
              <w:t>KroGf1prUdxdA4ln</w:t>
            </w:r>
            <w:r w:rsidRPr="00F62EEF">
              <w:rPr>
                <w:rFonts w:ascii="Consolas" w:eastAsia="Calibri" w:hAnsi="Consolas" w:cstheme="minorHAnsi"/>
                <w:highlight w:val="green"/>
              </w:rPr>
              <w:t>&amp;</w:t>
            </w:r>
            <w:r w:rsidRPr="00F62EEF">
              <w:rPr>
                <w:rFonts w:ascii="Consolas" w:eastAsia="Calibri" w:hAnsi="Consolas" w:cstheme="minorHAnsi"/>
                <w:highlight w:val="yellow"/>
              </w:rPr>
              <w:t>U3WH9kXPY0SncCfs</w:t>
            </w:r>
          </w:p>
        </w:tc>
        <w:tc>
          <w:tcPr>
            <w:tcW w:w="4111" w:type="dxa"/>
          </w:tcPr>
          <w:p w14:paraId="6BC5080D" w14:textId="1CD5697D" w:rsidR="00F62EEF" w:rsidRDefault="00F62EEF" w:rsidP="00F62EEF">
            <w:r w:rsidRPr="00EE15EC">
              <w:rPr>
                <w:rFonts w:ascii="Consolas" w:eastAsia="Calibri" w:hAnsi="Consolas" w:cstheme="minorHAnsi"/>
              </w:rPr>
              <w:t>T8KJZ-U235Z-IME3D-L0RYD-9G8U1, RG06-BXGK-MILW-811M, KROG-F8PR-UDXD-A5LN, U6WH-0KXP-Y9SN-CCFS</w:t>
            </w:r>
          </w:p>
        </w:tc>
        <w:tc>
          <w:tcPr>
            <w:tcW w:w="3030" w:type="dxa"/>
          </w:tcPr>
          <w:p w14:paraId="00D2BD1C" w14:textId="146CA598" w:rsidR="00F62EEF" w:rsidRPr="00F62EEF" w:rsidRDefault="00F62EEF" w:rsidP="00F62EEF">
            <w:pPr>
              <w:rPr>
                <w:rFonts w:ascii="Consolas" w:hAnsi="Consolas"/>
              </w:rPr>
            </w:pPr>
            <w:r w:rsidRPr="00F62EEF">
              <w:rPr>
                <w:rFonts w:ascii="Consolas" w:hAnsi="Consolas"/>
              </w:rPr>
              <w:t>First you find the dividers '</w:t>
            </w:r>
            <w:r w:rsidRPr="00F62EEF">
              <w:rPr>
                <w:rFonts w:ascii="Consolas" w:eastAsia="Calibri" w:hAnsi="Consolas" w:cstheme="minorHAnsi"/>
                <w:highlight w:val="green"/>
              </w:rPr>
              <w:t>&amp;</w:t>
            </w:r>
            <w:r w:rsidRPr="00F62EEF">
              <w:rPr>
                <w:rFonts w:ascii="Consolas" w:eastAsia="Calibri" w:hAnsi="Consolas" w:cstheme="minorHAnsi"/>
              </w:rPr>
              <w:t xml:space="preserve">' and then you take all </w:t>
            </w:r>
            <w:r>
              <w:rPr>
                <w:rFonts w:ascii="Consolas" w:eastAsia="Calibri" w:hAnsi="Consolas" w:cstheme="minorHAnsi"/>
              </w:rPr>
              <w:t>the valid inputs (colored in yellow)</w:t>
            </w:r>
          </w:p>
        </w:tc>
      </w:tr>
      <w:tr w:rsidR="00F62EEF" w14:paraId="2A7D1DAD" w14:textId="77777777" w:rsidTr="00F62EEF">
        <w:tc>
          <w:tcPr>
            <w:tcW w:w="3510" w:type="dxa"/>
          </w:tcPr>
          <w:p w14:paraId="2E954051" w14:textId="1942951E" w:rsidR="00F62EEF" w:rsidRPr="00EE15EC" w:rsidRDefault="00F62EEF" w:rsidP="00F62EEF">
            <w:pPr>
              <w:rPr>
                <w:rFonts w:ascii="Consolas" w:eastAsia="Calibri" w:hAnsi="Consolas" w:cstheme="minorHAnsi"/>
              </w:rPr>
            </w:pPr>
            <w:r w:rsidRPr="00F62EEF">
              <w:rPr>
                <w:rFonts w:ascii="Consolas" w:eastAsia="Calibri" w:hAnsi="Consolas" w:cstheme="minorHAnsi"/>
                <w:highlight w:val="yellow"/>
              </w:rPr>
              <w:t>xPt8VYhUDalilWLvb6uMSGEEf</w:t>
            </w:r>
            <w:r w:rsidRPr="00F62EEF">
              <w:rPr>
                <w:rFonts w:ascii="Consolas" w:eastAsia="Calibri" w:hAnsi="Consolas" w:cstheme="minorHAnsi"/>
                <w:highlight w:val="green"/>
              </w:rPr>
              <w:t>&amp;</w:t>
            </w:r>
            <w:r w:rsidRPr="00EE15EC">
              <w:rPr>
                <w:rFonts w:ascii="Consolas" w:eastAsia="Calibri" w:hAnsi="Consolas" w:cstheme="minorHAnsi"/>
              </w:rPr>
              <w:t>KWQ{R.@/HZCbbV++1</w:t>
            </w:r>
            <w:proofErr w:type="gramStart"/>
            <w:r w:rsidRPr="00EE15EC">
              <w:rPr>
                <w:rFonts w:ascii="Consolas" w:eastAsia="Calibri" w:hAnsi="Consolas" w:cstheme="minorHAnsi"/>
              </w:rPr>
              <w:t>o]V</w:t>
            </w:r>
            <w:proofErr w:type="gramEnd"/>
            <w:r w:rsidRPr="00EE15EC">
              <w:rPr>
                <w:rFonts w:ascii="Consolas" w:eastAsia="Calibri" w:hAnsi="Consolas" w:cstheme="minorHAnsi"/>
              </w:rPr>
              <w:t>+oG@@fF^93</w:t>
            </w:r>
            <w:r w:rsidRPr="00F62EEF">
              <w:rPr>
                <w:rFonts w:ascii="Consolas" w:eastAsia="Calibri" w:hAnsi="Consolas" w:cstheme="minorHAnsi"/>
                <w:highlight w:val="green"/>
              </w:rPr>
              <w:t>&amp;</w:t>
            </w:r>
            <w:r w:rsidRPr="00F62EEF">
              <w:rPr>
                <w:rFonts w:ascii="Consolas" w:eastAsia="Calibri" w:hAnsi="Consolas" w:cstheme="minorHAnsi"/>
                <w:highlight w:val="yellow"/>
              </w:rPr>
              <w:t>y6fT5EGFgZHqlFiS</w:t>
            </w:r>
          </w:p>
        </w:tc>
        <w:tc>
          <w:tcPr>
            <w:tcW w:w="4111" w:type="dxa"/>
          </w:tcPr>
          <w:p w14:paraId="2ED12451" w14:textId="4320C183" w:rsidR="00F62EEF" w:rsidRPr="00EE15EC" w:rsidRDefault="00F62EEF" w:rsidP="00F62EEF">
            <w:pPr>
              <w:rPr>
                <w:rFonts w:ascii="Consolas" w:eastAsia="Calibri" w:hAnsi="Consolas" w:cstheme="minorHAnsi"/>
              </w:rPr>
            </w:pPr>
            <w:r w:rsidRPr="00EE15EC">
              <w:rPr>
                <w:rFonts w:ascii="Consolas" w:eastAsia="Calibri" w:hAnsi="Consolas" w:cstheme="minorHAnsi"/>
              </w:rPr>
              <w:t>XPT1V-YHUDA-LILWL-VB3UM-SGEEF, Y3FT-4EGF-GZHQ-LFIS</w:t>
            </w:r>
          </w:p>
        </w:tc>
        <w:tc>
          <w:tcPr>
            <w:tcW w:w="3030" w:type="dxa"/>
          </w:tcPr>
          <w:p w14:paraId="286AF671" w14:textId="77777777" w:rsidR="00F62EEF" w:rsidRDefault="00F62EEF" w:rsidP="00F62EEF"/>
        </w:tc>
      </w:tr>
    </w:tbl>
    <w:p w14:paraId="259C9767" w14:textId="727AD927" w:rsidR="00B71410" w:rsidRPr="00444ECC" w:rsidRDefault="00B71410" w:rsidP="005943DD"/>
    <w:sectPr w:rsidR="00B71410" w:rsidRPr="00444ECC" w:rsidSect="00806A4A">
      <w:headerReference w:type="default" r:id="rId8"/>
      <w:footerReference w:type="default" r:id="rId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A0673" w14:textId="77777777" w:rsidR="00BF48CE" w:rsidRDefault="00BF48CE" w:rsidP="008068A2">
      <w:pPr>
        <w:spacing w:after="0" w:line="240" w:lineRule="auto"/>
      </w:pPr>
      <w:r>
        <w:separator/>
      </w:r>
    </w:p>
  </w:endnote>
  <w:endnote w:type="continuationSeparator" w:id="0">
    <w:p w14:paraId="23B22E3D" w14:textId="77777777" w:rsidR="00BF48CE" w:rsidRDefault="00BF48C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86605" w14:textId="77777777" w:rsidR="00E94324" w:rsidRPr="00AC77AD" w:rsidRDefault="00E94324" w:rsidP="007C2AE6">
    <w:pPr>
      <w:pStyle w:val="a5"/>
    </w:pPr>
    <w:r>
      <w:rPr>
        <w:noProof/>
        <w:lang w:val="bg-BG" w:eastAsia="bg-BG"/>
      </w:rPr>
      <w:drawing>
        <wp:anchor distT="0" distB="0" distL="114300" distR="114300" simplePos="0" relativeHeight="251659264" behindDoc="0" locked="0" layoutInCell="1" allowOverlap="1" wp14:anchorId="09B4EBE9" wp14:editId="7CCB1266">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bg-BG" w:eastAsia="bg-BG"/>
      </w:rPr>
      <w:drawing>
        <wp:inline distT="0" distB="0" distL="0" distR="0" wp14:anchorId="158DBB35" wp14:editId="7953A64F">
          <wp:extent cx="1419225" cy="352425"/>
          <wp:effectExtent l="0" t="0" r="9525" b="9525"/>
          <wp:docPr id="10"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lang w:val="bg-BG" w:eastAsia="bg-BG"/>
      </w:rPr>
      <mc:AlternateContent>
        <mc:Choice Requires="wps">
          <w:drawing>
            <wp:anchor distT="4294967295" distB="4294967295" distL="114300" distR="114300" simplePos="0" relativeHeight="251660288" behindDoc="0" locked="0" layoutInCell="1" allowOverlap="1" wp14:anchorId="19201E89" wp14:editId="00402EBD">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206DED1" id="Straight Connector 2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394DA848" wp14:editId="733D9EA8">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FA23553" w14:textId="783E2470" w:rsidR="00E94324" w:rsidRPr="008C2B83" w:rsidRDefault="00E94324"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848E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848E0">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94DA848"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Dt5d86MQIAAGsEAAAOAAAAAAAAAAAAAAAA&#10;AC4CAABkcnMvZTJvRG9jLnhtbFBLAQItABQABgAIAAAAIQA02Haq4QAAAAoBAAAPAAAAAAAAAAAA&#10;AAAAAIsEAABkcnMvZG93bnJldi54bWxQSwUGAAAAAAQABADzAAAAmQUAAAAA&#10;" filled="f" stroked="f" strokeweight=".5pt">
              <v:textbox inset="0,0,0,0">
                <w:txbxContent>
                  <w:p w14:paraId="1FA23553" w14:textId="783E2470" w:rsidR="00E94324" w:rsidRPr="008C2B83" w:rsidRDefault="00E94324"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848E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848E0">
                      <w:rPr>
                        <w:noProof/>
                        <w:sz w:val="18"/>
                        <w:szCs w:val="18"/>
                      </w:rPr>
                      <w:t>1</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1DFC8CB8" wp14:editId="7CAF21B7">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1D57C12" w14:textId="77777777" w:rsidR="00E94324" w:rsidRDefault="00E94324" w:rsidP="007C2AE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DFC8CB8" id="Text Box 1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" filled="f" stroked="f" strokeweight=".5pt">
              <v:textbox inset=".5mm,0,0,0">
                <w:txbxContent>
                  <w:p w14:paraId="51D57C12" w14:textId="77777777" w:rsidR="00E94324" w:rsidRDefault="00E94324" w:rsidP="007C2AE6">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5AD767E" wp14:editId="4AA7BA48">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3346A90" w14:textId="77777777" w:rsidR="00E94324" w:rsidRDefault="00E94324" w:rsidP="007C2AE6">
                          <w:pPr>
                            <w:spacing w:before="40" w:after="50" w:line="240" w:lineRule="auto"/>
                            <w:rPr>
                              <w:sz w:val="19"/>
                              <w:szCs w:val="19"/>
                            </w:rPr>
                          </w:pPr>
                          <w:r>
                            <w:rPr>
                              <w:sz w:val="19"/>
                              <w:szCs w:val="19"/>
                            </w:rPr>
                            <w:t xml:space="preserve">© </w:t>
                          </w:r>
                          <w:hyperlink r:id="rId4" w:history="1">
                            <w:r w:rsidRPr="003E770E">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14:paraId="2CE8DBEC" w14:textId="77777777" w:rsidR="00E94324" w:rsidRDefault="00E94324" w:rsidP="007C2AE6">
                          <w:pPr>
                            <w:spacing w:after="0" w:line="240" w:lineRule="auto"/>
                            <w:ind w:left="567" w:firstLine="340"/>
                            <w:rPr>
                              <w:sz w:val="19"/>
                              <w:szCs w:val="19"/>
                            </w:rPr>
                          </w:pPr>
                          <w:r w:rsidRPr="00D94A22">
                            <w:rPr>
                              <w:noProof/>
                              <w:sz w:val="20"/>
                              <w:szCs w:val="20"/>
                              <w:lang w:val="bg-BG" w:eastAsia="bg-BG"/>
                            </w:rPr>
                            <w:drawing>
                              <wp:inline distT="0" distB="0" distL="0" distR="0" wp14:anchorId="7C00CDB0" wp14:editId="45DFC9C8">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354CC66A" wp14:editId="5D64924B">
                                <wp:extent cx="171450" cy="205105"/>
                                <wp:effectExtent l="0" t="0" r="0" b="4445"/>
                                <wp:docPr id="7"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764D3384" wp14:editId="0ABE3ADA">
                                <wp:extent cx="200152" cy="200152"/>
                                <wp:effectExtent l="0" t="0" r="9525" b="9525"/>
                                <wp:docPr id="26"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3EE48640" wp14:editId="5FFF22E9">
                                <wp:extent cx="200152" cy="200152"/>
                                <wp:effectExtent l="0" t="0" r="9525" b="9525"/>
                                <wp:docPr id="27"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59EB206E" wp14:editId="2C48095C">
                                <wp:extent cx="200152" cy="200152"/>
                                <wp:effectExtent l="0" t="0" r="9525" b="9525"/>
                                <wp:docPr id="28"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29BC963" wp14:editId="0D89D94C">
                                <wp:extent cx="190500" cy="190500"/>
                                <wp:effectExtent l="0" t="0" r="0" b="0"/>
                                <wp:docPr id="30"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7C61F586" wp14:editId="5515095E">
                                <wp:extent cx="176530" cy="176530"/>
                                <wp:effectExtent l="0" t="0" r="0" b="0"/>
                                <wp:docPr id="3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2315465F" wp14:editId="02398195">
                                <wp:extent cx="200152" cy="200152"/>
                                <wp:effectExtent l="0" t="0" r="9525" b="9525"/>
                                <wp:docPr id="33"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732CE726" wp14:editId="1CAC9B97">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24D9A0EF" wp14:editId="4BFFC9B0">
                                <wp:extent cx="200152" cy="200152"/>
                                <wp:effectExtent l="0" t="0" r="9525" b="9525"/>
                                <wp:docPr id="34"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5AD767E" id="Text Box 16"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14:paraId="23346A90" w14:textId="77777777" w:rsidR="00E94324" w:rsidRDefault="00E94324" w:rsidP="007C2AE6">
                    <w:pPr>
                      <w:spacing w:before="40" w:after="50" w:line="240" w:lineRule="auto"/>
                      <w:rPr>
                        <w:sz w:val="19"/>
                        <w:szCs w:val="19"/>
                      </w:rPr>
                    </w:pPr>
                    <w:r>
                      <w:rPr>
                        <w:sz w:val="19"/>
                        <w:szCs w:val="19"/>
                      </w:rPr>
                      <w:t xml:space="preserve">© </w:t>
                    </w:r>
                    <w:hyperlink r:id="rId25" w:history="1">
                      <w:r w:rsidRPr="003E770E">
                        <w:rPr>
                          <w:rStyle w:val="a9"/>
                          <w:rFonts w:cs="Arial"/>
                          <w:sz w:val="19"/>
                          <w:szCs w:val="19"/>
                        </w:rPr>
                        <w:t>Software University Foundation</w:t>
                      </w:r>
                    </w:hyperlink>
                    <w:r>
                      <w:rPr>
                        <w:sz w:val="19"/>
                        <w:szCs w:val="19"/>
                      </w:rPr>
                      <w:t xml:space="preserve">. This work is licensed under the </w:t>
                    </w:r>
                    <w:hyperlink r:id="rId26" w:history="1">
                      <w:r>
                        <w:rPr>
                          <w:rStyle w:val="a9"/>
                          <w:rFonts w:cs="Arial"/>
                          <w:sz w:val="19"/>
                          <w:szCs w:val="19"/>
                        </w:rPr>
                        <w:t>CC-BY-NC-SA</w:t>
                      </w:r>
                    </w:hyperlink>
                    <w:r>
                      <w:rPr>
                        <w:sz w:val="19"/>
                        <w:szCs w:val="19"/>
                      </w:rPr>
                      <w:t xml:space="preserve"> license.</w:t>
                    </w:r>
                  </w:p>
                  <w:p w14:paraId="2CE8DBEC" w14:textId="77777777" w:rsidR="00E94324" w:rsidRDefault="00E94324" w:rsidP="007C2AE6">
                    <w:pPr>
                      <w:spacing w:after="0" w:line="240" w:lineRule="auto"/>
                      <w:ind w:left="567" w:firstLine="340"/>
                      <w:rPr>
                        <w:sz w:val="19"/>
                        <w:szCs w:val="19"/>
                      </w:rPr>
                    </w:pPr>
                    <w:r w:rsidRPr="00D94A22">
                      <w:rPr>
                        <w:noProof/>
                        <w:sz w:val="20"/>
                        <w:szCs w:val="20"/>
                        <w:lang w:val="bg-BG" w:eastAsia="bg-BG"/>
                      </w:rPr>
                      <w:drawing>
                        <wp:inline distT="0" distB="0" distL="0" distR="0" wp14:anchorId="7C00CDB0" wp14:editId="45DFC9C8">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354CC66A" wp14:editId="5D64924B">
                          <wp:extent cx="171450" cy="205105"/>
                          <wp:effectExtent l="0" t="0" r="0" b="4445"/>
                          <wp:docPr id="7"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764D3384" wp14:editId="0ABE3ADA">
                          <wp:extent cx="200152" cy="200152"/>
                          <wp:effectExtent l="0" t="0" r="9525" b="9525"/>
                          <wp:docPr id="26"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3EE48640" wp14:editId="5FFF22E9">
                          <wp:extent cx="200152" cy="200152"/>
                          <wp:effectExtent l="0" t="0" r="9525" b="9525"/>
                          <wp:docPr id="27"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59EB206E" wp14:editId="2C48095C">
                          <wp:extent cx="200152" cy="200152"/>
                          <wp:effectExtent l="0" t="0" r="9525" b="9525"/>
                          <wp:docPr id="28"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29BC963" wp14:editId="0D89D94C">
                          <wp:extent cx="190500" cy="190500"/>
                          <wp:effectExtent l="0" t="0" r="0" b="0"/>
                          <wp:docPr id="30"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7C61F586" wp14:editId="5515095E">
                          <wp:extent cx="176530" cy="176530"/>
                          <wp:effectExtent l="0" t="0" r="0" b="0"/>
                          <wp:docPr id="3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2315465F" wp14:editId="02398195">
                          <wp:extent cx="200152" cy="200152"/>
                          <wp:effectExtent l="0" t="0" r="9525" b="9525"/>
                          <wp:docPr id="33"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732CE726" wp14:editId="1CAC9B97">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24D9A0EF" wp14:editId="4BFFC9B0">
                          <wp:extent cx="200152" cy="200152"/>
                          <wp:effectExtent l="0" t="0" r="9525" b="9525"/>
                          <wp:docPr id="34"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14:paraId="217E87E3" w14:textId="77777777" w:rsidR="00B5551C" w:rsidRPr="00AC77AD" w:rsidRDefault="00B5551C" w:rsidP="00AC77A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59D6D" w14:textId="77777777" w:rsidR="00BF48CE" w:rsidRDefault="00BF48CE" w:rsidP="008068A2">
      <w:pPr>
        <w:spacing w:after="0" w:line="240" w:lineRule="auto"/>
      </w:pPr>
      <w:r>
        <w:separator/>
      </w:r>
    </w:p>
  </w:footnote>
  <w:footnote w:type="continuationSeparator" w:id="0">
    <w:p w14:paraId="3914D352" w14:textId="77777777" w:rsidR="00BF48CE" w:rsidRDefault="00BF48C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61940" w14:textId="77777777" w:rsidR="00B5551C" w:rsidRDefault="00B5551C"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723034A"/>
    <w:multiLevelType w:val="hybridMultilevel"/>
    <w:tmpl w:val="A454C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E243E"/>
    <w:multiLevelType w:val="hybridMultilevel"/>
    <w:tmpl w:val="43383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21701"/>
    <w:multiLevelType w:val="hybridMultilevel"/>
    <w:tmpl w:val="4B02F628"/>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B65214"/>
    <w:multiLevelType w:val="hybridMultilevel"/>
    <w:tmpl w:val="0D340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14200"/>
    <w:multiLevelType w:val="hybridMultilevel"/>
    <w:tmpl w:val="64580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C06654"/>
    <w:multiLevelType w:val="hybridMultilevel"/>
    <w:tmpl w:val="E4D08B48"/>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F6B00"/>
    <w:multiLevelType w:val="hybridMultilevel"/>
    <w:tmpl w:val="F9B2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BA83CA5"/>
    <w:multiLevelType w:val="hybridMultilevel"/>
    <w:tmpl w:val="79FAFC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01B6950"/>
    <w:multiLevelType w:val="hybridMultilevel"/>
    <w:tmpl w:val="D390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814D54"/>
    <w:multiLevelType w:val="hybridMultilevel"/>
    <w:tmpl w:val="B5D8A23A"/>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A2346F"/>
    <w:multiLevelType w:val="hybridMultilevel"/>
    <w:tmpl w:val="64580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6F42156"/>
    <w:multiLevelType w:val="hybridMultilevel"/>
    <w:tmpl w:val="3D623680"/>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B21A09"/>
    <w:multiLevelType w:val="hybridMultilevel"/>
    <w:tmpl w:val="2B56ED7C"/>
    <w:lvl w:ilvl="0" w:tplc="5E3EEB5E">
      <w:start w:val="1"/>
      <w:numFmt w:val="decimal"/>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AEF4B21"/>
    <w:multiLevelType w:val="hybridMultilevel"/>
    <w:tmpl w:val="C6E60A32"/>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9D2BBE"/>
    <w:multiLevelType w:val="hybridMultilevel"/>
    <w:tmpl w:val="8A8A4356"/>
    <w:lvl w:ilvl="0" w:tplc="0402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9" w15:restartNumberingAfterBreak="0">
    <w:nsid w:val="308D508A"/>
    <w:multiLevelType w:val="hybridMultilevel"/>
    <w:tmpl w:val="1F020B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0CB0E80"/>
    <w:multiLevelType w:val="hybridMultilevel"/>
    <w:tmpl w:val="D512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BC6F5E"/>
    <w:multiLevelType w:val="hybridMultilevel"/>
    <w:tmpl w:val="68506626"/>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C43067"/>
    <w:multiLevelType w:val="hybridMultilevel"/>
    <w:tmpl w:val="5B1C96C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E75B4C"/>
    <w:multiLevelType w:val="hybridMultilevel"/>
    <w:tmpl w:val="744E79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3F590B5E"/>
    <w:multiLevelType w:val="hybridMultilevel"/>
    <w:tmpl w:val="9E7CA2C4"/>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597E51"/>
    <w:multiLevelType w:val="hybridMultilevel"/>
    <w:tmpl w:val="5BCE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1F6013"/>
    <w:multiLevelType w:val="hybridMultilevel"/>
    <w:tmpl w:val="0B96E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F15A4A"/>
    <w:multiLevelType w:val="hybridMultilevel"/>
    <w:tmpl w:val="0A829F42"/>
    <w:lvl w:ilvl="0" w:tplc="16E6D124">
      <w:start w:val="1"/>
      <w:numFmt w:val="decimal"/>
      <w:pStyle w:val="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1394D2D"/>
    <w:multiLevelType w:val="hybridMultilevel"/>
    <w:tmpl w:val="B4908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616933"/>
    <w:multiLevelType w:val="hybridMultilevel"/>
    <w:tmpl w:val="FF86402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2" w15:restartNumberingAfterBreak="0">
    <w:nsid w:val="56B4751B"/>
    <w:multiLevelType w:val="hybridMultilevel"/>
    <w:tmpl w:val="9AB48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4433E"/>
    <w:multiLevelType w:val="hybridMultilevel"/>
    <w:tmpl w:val="96B64E78"/>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7" w15:restartNumberingAfterBreak="0">
    <w:nsid w:val="5D804637"/>
    <w:multiLevelType w:val="hybridMultilevel"/>
    <w:tmpl w:val="CDAA6F4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C12A1A"/>
    <w:multiLevelType w:val="hybridMultilevel"/>
    <w:tmpl w:val="D8F60F7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42600A"/>
    <w:multiLevelType w:val="hybridMultilevel"/>
    <w:tmpl w:val="3EC45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C77A83"/>
    <w:multiLevelType w:val="hybridMultilevel"/>
    <w:tmpl w:val="A52AC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31"/>
  </w:num>
  <w:num w:numId="4">
    <w:abstractNumId w:val="26"/>
  </w:num>
  <w:num w:numId="5">
    <w:abstractNumId w:val="20"/>
  </w:num>
  <w:num w:numId="6">
    <w:abstractNumId w:val="18"/>
  </w:num>
  <w:num w:numId="7">
    <w:abstractNumId w:val="34"/>
  </w:num>
  <w:num w:numId="8">
    <w:abstractNumId w:val="15"/>
  </w:num>
  <w:num w:numId="9">
    <w:abstractNumId w:val="23"/>
  </w:num>
  <w:num w:numId="10">
    <w:abstractNumId w:val="22"/>
  </w:num>
  <w:num w:numId="11">
    <w:abstractNumId w:val="11"/>
  </w:num>
  <w:num w:numId="12">
    <w:abstractNumId w:val="17"/>
  </w:num>
  <w:num w:numId="13">
    <w:abstractNumId w:val="25"/>
  </w:num>
  <w:num w:numId="14">
    <w:abstractNumId w:val="6"/>
  </w:num>
  <w:num w:numId="15">
    <w:abstractNumId w:val="3"/>
  </w:num>
  <w:num w:numId="16">
    <w:abstractNumId w:val="6"/>
  </w:num>
  <w:num w:numId="17">
    <w:abstractNumId w:val="40"/>
  </w:num>
  <w:num w:numId="18">
    <w:abstractNumId w:val="37"/>
  </w:num>
  <w:num w:numId="19">
    <w:abstractNumId w:val="8"/>
  </w:num>
  <w:num w:numId="20">
    <w:abstractNumId w:val="24"/>
  </w:num>
  <w:num w:numId="21">
    <w:abstractNumId w:val="19"/>
  </w:num>
  <w:num w:numId="22">
    <w:abstractNumId w:val="30"/>
  </w:num>
  <w:num w:numId="23">
    <w:abstractNumId w:val="9"/>
  </w:num>
  <w:num w:numId="24">
    <w:abstractNumId w:val="32"/>
  </w:num>
  <w:num w:numId="25">
    <w:abstractNumId w:val="2"/>
  </w:num>
  <w:num w:numId="26">
    <w:abstractNumId w:val="28"/>
  </w:num>
  <w:num w:numId="27">
    <w:abstractNumId w:val="13"/>
  </w:num>
  <w:num w:numId="28">
    <w:abstractNumId w:val="39"/>
  </w:num>
  <w:num w:numId="29">
    <w:abstractNumId w:val="41"/>
  </w:num>
  <w:num w:numId="30">
    <w:abstractNumId w:val="35"/>
  </w:num>
  <w:num w:numId="31">
    <w:abstractNumId w:val="10"/>
  </w:num>
  <w:num w:numId="32">
    <w:abstractNumId w:val="33"/>
  </w:num>
  <w:num w:numId="33">
    <w:abstractNumId w:val="0"/>
  </w:num>
  <w:num w:numId="34">
    <w:abstractNumId w:val="21"/>
  </w:num>
  <w:num w:numId="35">
    <w:abstractNumId w:val="43"/>
  </w:num>
  <w:num w:numId="36">
    <w:abstractNumId w:val="45"/>
  </w:num>
  <w:num w:numId="37">
    <w:abstractNumId w:val="36"/>
  </w:num>
  <w:num w:numId="38">
    <w:abstractNumId w:val="29"/>
  </w:num>
  <w:num w:numId="39">
    <w:abstractNumId w:val="38"/>
  </w:num>
  <w:num w:numId="40">
    <w:abstractNumId w:val="47"/>
  </w:num>
  <w:num w:numId="41">
    <w:abstractNumId w:val="42"/>
  </w:num>
  <w:num w:numId="42">
    <w:abstractNumId w:val="14"/>
  </w:num>
  <w:num w:numId="43">
    <w:abstractNumId w:val="27"/>
  </w:num>
  <w:num w:numId="44">
    <w:abstractNumId w:val="46"/>
  </w:num>
  <w:num w:numId="45">
    <w:abstractNumId w:val="4"/>
  </w:num>
  <w:num w:numId="46">
    <w:abstractNumId w:val="44"/>
  </w:num>
  <w:num w:numId="47">
    <w:abstractNumId w:val="1"/>
  </w:num>
  <w:num w:numId="48">
    <w:abstractNumId w:val="12"/>
  </w:num>
  <w:num w:numId="49">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15B3"/>
    <w:rsid w:val="00002C1C"/>
    <w:rsid w:val="00003252"/>
    <w:rsid w:val="000044B8"/>
    <w:rsid w:val="0000671E"/>
    <w:rsid w:val="00006ACC"/>
    <w:rsid w:val="00007044"/>
    <w:rsid w:val="00010BE0"/>
    <w:rsid w:val="000111C9"/>
    <w:rsid w:val="00012157"/>
    <w:rsid w:val="00013B02"/>
    <w:rsid w:val="0001504C"/>
    <w:rsid w:val="00016630"/>
    <w:rsid w:val="00016893"/>
    <w:rsid w:val="00016D88"/>
    <w:rsid w:val="0001783F"/>
    <w:rsid w:val="00021147"/>
    <w:rsid w:val="000232F3"/>
    <w:rsid w:val="00025961"/>
    <w:rsid w:val="00025F04"/>
    <w:rsid w:val="000302C7"/>
    <w:rsid w:val="000304CF"/>
    <w:rsid w:val="00031C27"/>
    <w:rsid w:val="00034F29"/>
    <w:rsid w:val="00036A04"/>
    <w:rsid w:val="00037503"/>
    <w:rsid w:val="0004020F"/>
    <w:rsid w:val="000434C4"/>
    <w:rsid w:val="00045B7D"/>
    <w:rsid w:val="00046E9E"/>
    <w:rsid w:val="00054A53"/>
    <w:rsid w:val="0005589A"/>
    <w:rsid w:val="00063305"/>
    <w:rsid w:val="000646B6"/>
    <w:rsid w:val="000649F3"/>
    <w:rsid w:val="00064D15"/>
    <w:rsid w:val="0006680E"/>
    <w:rsid w:val="00067859"/>
    <w:rsid w:val="00067C2A"/>
    <w:rsid w:val="00070CC3"/>
    <w:rsid w:val="00070F75"/>
    <w:rsid w:val="00072545"/>
    <w:rsid w:val="00073E36"/>
    <w:rsid w:val="00074615"/>
    <w:rsid w:val="0007676E"/>
    <w:rsid w:val="00076FBE"/>
    <w:rsid w:val="0008252C"/>
    <w:rsid w:val="000825C2"/>
    <w:rsid w:val="00083A81"/>
    <w:rsid w:val="00083BAB"/>
    <w:rsid w:val="000848E0"/>
    <w:rsid w:val="00085D79"/>
    <w:rsid w:val="00086727"/>
    <w:rsid w:val="00091BBD"/>
    <w:rsid w:val="000A1DCC"/>
    <w:rsid w:val="000A1E5A"/>
    <w:rsid w:val="000A340C"/>
    <w:rsid w:val="000B056F"/>
    <w:rsid w:val="000B06AE"/>
    <w:rsid w:val="000B56F0"/>
    <w:rsid w:val="000B60E4"/>
    <w:rsid w:val="000C7EF7"/>
    <w:rsid w:val="000D05C8"/>
    <w:rsid w:val="000D0A5D"/>
    <w:rsid w:val="000D5999"/>
    <w:rsid w:val="000D5E27"/>
    <w:rsid w:val="000D6B24"/>
    <w:rsid w:val="000E3A8C"/>
    <w:rsid w:val="000E4B80"/>
    <w:rsid w:val="000E595D"/>
    <w:rsid w:val="000F2D6C"/>
    <w:rsid w:val="000F548E"/>
    <w:rsid w:val="000F6E91"/>
    <w:rsid w:val="00103906"/>
    <w:rsid w:val="00104605"/>
    <w:rsid w:val="00105948"/>
    <w:rsid w:val="00111049"/>
    <w:rsid w:val="001142ED"/>
    <w:rsid w:val="0011446B"/>
    <w:rsid w:val="00116AE9"/>
    <w:rsid w:val="0012197C"/>
    <w:rsid w:val="0012246D"/>
    <w:rsid w:val="001249AB"/>
    <w:rsid w:val="001275B9"/>
    <w:rsid w:val="00130DB8"/>
    <w:rsid w:val="00134739"/>
    <w:rsid w:val="00140F87"/>
    <w:rsid w:val="00142665"/>
    <w:rsid w:val="0014452E"/>
    <w:rsid w:val="00144B98"/>
    <w:rsid w:val="00145DD5"/>
    <w:rsid w:val="0014610C"/>
    <w:rsid w:val="0015371C"/>
    <w:rsid w:val="00153FF7"/>
    <w:rsid w:val="001560B0"/>
    <w:rsid w:val="00157166"/>
    <w:rsid w:val="00160108"/>
    <w:rsid w:val="00160AC4"/>
    <w:rsid w:val="001619DF"/>
    <w:rsid w:val="001639B3"/>
    <w:rsid w:val="00164CDC"/>
    <w:rsid w:val="001669C7"/>
    <w:rsid w:val="00167CF1"/>
    <w:rsid w:val="00171021"/>
    <w:rsid w:val="00171AA0"/>
    <w:rsid w:val="00172171"/>
    <w:rsid w:val="00172602"/>
    <w:rsid w:val="001728F4"/>
    <w:rsid w:val="0017574F"/>
    <w:rsid w:val="0017730D"/>
    <w:rsid w:val="00182E3A"/>
    <w:rsid w:val="00183A2C"/>
    <w:rsid w:val="00184DA2"/>
    <w:rsid w:val="0018642C"/>
    <w:rsid w:val="00186E2A"/>
    <w:rsid w:val="00187C28"/>
    <w:rsid w:val="001904EB"/>
    <w:rsid w:val="00191903"/>
    <w:rsid w:val="00195BDB"/>
    <w:rsid w:val="0019731D"/>
    <w:rsid w:val="001A1011"/>
    <w:rsid w:val="001A2AF1"/>
    <w:rsid w:val="001A2C54"/>
    <w:rsid w:val="001A350D"/>
    <w:rsid w:val="001B3001"/>
    <w:rsid w:val="001B56C6"/>
    <w:rsid w:val="001B6492"/>
    <w:rsid w:val="001B7334"/>
    <w:rsid w:val="001C1C20"/>
    <w:rsid w:val="001D154B"/>
    <w:rsid w:val="001D2464"/>
    <w:rsid w:val="001D2915"/>
    <w:rsid w:val="001E0929"/>
    <w:rsid w:val="001E095C"/>
    <w:rsid w:val="001E1161"/>
    <w:rsid w:val="001E379F"/>
    <w:rsid w:val="001E3FEF"/>
    <w:rsid w:val="001E5745"/>
    <w:rsid w:val="001F007C"/>
    <w:rsid w:val="001F33A6"/>
    <w:rsid w:val="001F3D2A"/>
    <w:rsid w:val="001F4B6B"/>
    <w:rsid w:val="00200076"/>
    <w:rsid w:val="00201EFC"/>
    <w:rsid w:val="00202683"/>
    <w:rsid w:val="0020373E"/>
    <w:rsid w:val="002053DC"/>
    <w:rsid w:val="002071BF"/>
    <w:rsid w:val="0021092D"/>
    <w:rsid w:val="00211959"/>
    <w:rsid w:val="00215FCE"/>
    <w:rsid w:val="00220960"/>
    <w:rsid w:val="002209F4"/>
    <w:rsid w:val="00221421"/>
    <w:rsid w:val="0022411C"/>
    <w:rsid w:val="00224266"/>
    <w:rsid w:val="002328A5"/>
    <w:rsid w:val="00234B26"/>
    <w:rsid w:val="002406E9"/>
    <w:rsid w:val="002440DF"/>
    <w:rsid w:val="00246C88"/>
    <w:rsid w:val="0025096C"/>
    <w:rsid w:val="00255940"/>
    <w:rsid w:val="00255F51"/>
    <w:rsid w:val="00256BCD"/>
    <w:rsid w:val="0025758E"/>
    <w:rsid w:val="00261297"/>
    <w:rsid w:val="00263D21"/>
    <w:rsid w:val="00264287"/>
    <w:rsid w:val="0026589D"/>
    <w:rsid w:val="002664E1"/>
    <w:rsid w:val="002753B3"/>
    <w:rsid w:val="00277107"/>
    <w:rsid w:val="0028263B"/>
    <w:rsid w:val="0028418F"/>
    <w:rsid w:val="002854FC"/>
    <w:rsid w:val="00287D00"/>
    <w:rsid w:val="002910E7"/>
    <w:rsid w:val="002965AD"/>
    <w:rsid w:val="00297CC3"/>
    <w:rsid w:val="002A21DA"/>
    <w:rsid w:val="002A2D2D"/>
    <w:rsid w:val="002A3E0E"/>
    <w:rsid w:val="002B079F"/>
    <w:rsid w:val="002B46CC"/>
    <w:rsid w:val="002B46DF"/>
    <w:rsid w:val="002B489A"/>
    <w:rsid w:val="002B631E"/>
    <w:rsid w:val="002C18BB"/>
    <w:rsid w:val="002D57A7"/>
    <w:rsid w:val="002D5898"/>
    <w:rsid w:val="002D595C"/>
    <w:rsid w:val="002D5A7E"/>
    <w:rsid w:val="002E3FFD"/>
    <w:rsid w:val="002E7E8B"/>
    <w:rsid w:val="002E7F29"/>
    <w:rsid w:val="002F02E1"/>
    <w:rsid w:val="002F145A"/>
    <w:rsid w:val="002F299B"/>
    <w:rsid w:val="00300475"/>
    <w:rsid w:val="00303EAE"/>
    <w:rsid w:val="00304A65"/>
    <w:rsid w:val="00304A79"/>
    <w:rsid w:val="00306105"/>
    <w:rsid w:val="00312F22"/>
    <w:rsid w:val="00316A26"/>
    <w:rsid w:val="003226CA"/>
    <w:rsid w:val="0033212E"/>
    <w:rsid w:val="00332F1A"/>
    <w:rsid w:val="00333E9A"/>
    <w:rsid w:val="0033490F"/>
    <w:rsid w:val="003358EC"/>
    <w:rsid w:val="0033720D"/>
    <w:rsid w:val="003423D6"/>
    <w:rsid w:val="0034325B"/>
    <w:rsid w:val="00344287"/>
    <w:rsid w:val="003452B1"/>
    <w:rsid w:val="00345610"/>
    <w:rsid w:val="0034653A"/>
    <w:rsid w:val="00351B2B"/>
    <w:rsid w:val="00352A1A"/>
    <w:rsid w:val="0035697F"/>
    <w:rsid w:val="003616E9"/>
    <w:rsid w:val="00362728"/>
    <w:rsid w:val="00363B3A"/>
    <w:rsid w:val="00366701"/>
    <w:rsid w:val="0037022F"/>
    <w:rsid w:val="00371188"/>
    <w:rsid w:val="00371577"/>
    <w:rsid w:val="00373DE0"/>
    <w:rsid w:val="00375724"/>
    <w:rsid w:val="00377406"/>
    <w:rsid w:val="00380B3F"/>
    <w:rsid w:val="003817EF"/>
    <w:rsid w:val="00381C7B"/>
    <w:rsid w:val="00381F46"/>
    <w:rsid w:val="00382A45"/>
    <w:rsid w:val="0038470B"/>
    <w:rsid w:val="00387E4C"/>
    <w:rsid w:val="00391D45"/>
    <w:rsid w:val="00393972"/>
    <w:rsid w:val="00394B32"/>
    <w:rsid w:val="0039745D"/>
    <w:rsid w:val="003A0300"/>
    <w:rsid w:val="003A1601"/>
    <w:rsid w:val="003A1766"/>
    <w:rsid w:val="003A18FE"/>
    <w:rsid w:val="003A3C98"/>
    <w:rsid w:val="003A5602"/>
    <w:rsid w:val="003A7863"/>
    <w:rsid w:val="003B21F5"/>
    <w:rsid w:val="003B326A"/>
    <w:rsid w:val="003B444A"/>
    <w:rsid w:val="003B6A53"/>
    <w:rsid w:val="003B712E"/>
    <w:rsid w:val="003C1207"/>
    <w:rsid w:val="003C36CA"/>
    <w:rsid w:val="003C3CC1"/>
    <w:rsid w:val="003C6CAA"/>
    <w:rsid w:val="003C7642"/>
    <w:rsid w:val="003D043D"/>
    <w:rsid w:val="003D0DC9"/>
    <w:rsid w:val="003D166E"/>
    <w:rsid w:val="003D2FB1"/>
    <w:rsid w:val="003D39A6"/>
    <w:rsid w:val="003D6598"/>
    <w:rsid w:val="003E167F"/>
    <w:rsid w:val="003E210F"/>
    <w:rsid w:val="003E6582"/>
    <w:rsid w:val="003E6B67"/>
    <w:rsid w:val="003E6BFB"/>
    <w:rsid w:val="003E7974"/>
    <w:rsid w:val="003E7BFD"/>
    <w:rsid w:val="003F0355"/>
    <w:rsid w:val="003F1864"/>
    <w:rsid w:val="003F2C5D"/>
    <w:rsid w:val="003F3BD8"/>
    <w:rsid w:val="003F4F9C"/>
    <w:rsid w:val="004108A1"/>
    <w:rsid w:val="0041131A"/>
    <w:rsid w:val="00413508"/>
    <w:rsid w:val="0041481D"/>
    <w:rsid w:val="00414B5B"/>
    <w:rsid w:val="004179E3"/>
    <w:rsid w:val="0042170D"/>
    <w:rsid w:val="0042390A"/>
    <w:rsid w:val="0042677E"/>
    <w:rsid w:val="00427F8E"/>
    <w:rsid w:val="004311CA"/>
    <w:rsid w:val="004404C1"/>
    <w:rsid w:val="00443A1B"/>
    <w:rsid w:val="00444804"/>
    <w:rsid w:val="00444E72"/>
    <w:rsid w:val="00444ECC"/>
    <w:rsid w:val="0044712F"/>
    <w:rsid w:val="004506A6"/>
    <w:rsid w:val="00452509"/>
    <w:rsid w:val="0045453A"/>
    <w:rsid w:val="00455C32"/>
    <w:rsid w:val="00455EFF"/>
    <w:rsid w:val="00457856"/>
    <w:rsid w:val="004616FA"/>
    <w:rsid w:val="00462250"/>
    <w:rsid w:val="004627A5"/>
    <w:rsid w:val="00462FE4"/>
    <w:rsid w:val="004652CE"/>
    <w:rsid w:val="00467388"/>
    <w:rsid w:val="00471DC3"/>
    <w:rsid w:val="00472AE2"/>
    <w:rsid w:val="0047331A"/>
    <w:rsid w:val="00474889"/>
    <w:rsid w:val="00476D4B"/>
    <w:rsid w:val="00481AED"/>
    <w:rsid w:val="00484BC7"/>
    <w:rsid w:val="00486143"/>
    <w:rsid w:val="004877D5"/>
    <w:rsid w:val="00496C30"/>
    <w:rsid w:val="004A13E1"/>
    <w:rsid w:val="004A7466"/>
    <w:rsid w:val="004A7E77"/>
    <w:rsid w:val="004B0EAE"/>
    <w:rsid w:val="004B177D"/>
    <w:rsid w:val="004B5040"/>
    <w:rsid w:val="004B5838"/>
    <w:rsid w:val="004C4260"/>
    <w:rsid w:val="004C680F"/>
    <w:rsid w:val="004C6AC8"/>
    <w:rsid w:val="004C7EF5"/>
    <w:rsid w:val="004D20FF"/>
    <w:rsid w:val="004D29A9"/>
    <w:rsid w:val="004D71B1"/>
    <w:rsid w:val="004D727E"/>
    <w:rsid w:val="004F0F17"/>
    <w:rsid w:val="004F193F"/>
    <w:rsid w:val="004F5EDF"/>
    <w:rsid w:val="004F61AF"/>
    <w:rsid w:val="004F62BD"/>
    <w:rsid w:val="004F64AB"/>
    <w:rsid w:val="004F6BF0"/>
    <w:rsid w:val="004F72DA"/>
    <w:rsid w:val="004F7F4C"/>
    <w:rsid w:val="0050017E"/>
    <w:rsid w:val="005004CE"/>
    <w:rsid w:val="00501CEF"/>
    <w:rsid w:val="005029CB"/>
    <w:rsid w:val="00502AA2"/>
    <w:rsid w:val="00503C06"/>
    <w:rsid w:val="00512940"/>
    <w:rsid w:val="00513CE1"/>
    <w:rsid w:val="00517B12"/>
    <w:rsid w:val="005223D6"/>
    <w:rsid w:val="005232BC"/>
    <w:rsid w:val="00524166"/>
    <w:rsid w:val="00524789"/>
    <w:rsid w:val="00527B23"/>
    <w:rsid w:val="005342A7"/>
    <w:rsid w:val="00534695"/>
    <w:rsid w:val="00534C5F"/>
    <w:rsid w:val="00534F5C"/>
    <w:rsid w:val="005360F6"/>
    <w:rsid w:val="0054030F"/>
    <w:rsid w:val="00540806"/>
    <w:rsid w:val="005413DC"/>
    <w:rsid w:val="00543716"/>
    <w:rsid w:val="00546313"/>
    <w:rsid w:val="00551D82"/>
    <w:rsid w:val="005525CE"/>
    <w:rsid w:val="0055336B"/>
    <w:rsid w:val="00553CCB"/>
    <w:rsid w:val="0055767B"/>
    <w:rsid w:val="0055796A"/>
    <w:rsid w:val="00557BCE"/>
    <w:rsid w:val="00557C22"/>
    <w:rsid w:val="00560779"/>
    <w:rsid w:val="00564029"/>
    <w:rsid w:val="00564D7B"/>
    <w:rsid w:val="0056527D"/>
    <w:rsid w:val="00565440"/>
    <w:rsid w:val="005674A0"/>
    <w:rsid w:val="00572637"/>
    <w:rsid w:val="005803E5"/>
    <w:rsid w:val="00583332"/>
    <w:rsid w:val="00583A9E"/>
    <w:rsid w:val="00584EDB"/>
    <w:rsid w:val="00585C3A"/>
    <w:rsid w:val="00585DB9"/>
    <w:rsid w:val="005865E5"/>
    <w:rsid w:val="0059044E"/>
    <w:rsid w:val="00591522"/>
    <w:rsid w:val="005943DD"/>
    <w:rsid w:val="005952A0"/>
    <w:rsid w:val="00596357"/>
    <w:rsid w:val="005A0B79"/>
    <w:rsid w:val="005A5223"/>
    <w:rsid w:val="005A7EDE"/>
    <w:rsid w:val="005B1D6E"/>
    <w:rsid w:val="005B1EBF"/>
    <w:rsid w:val="005B1F7E"/>
    <w:rsid w:val="005B32AC"/>
    <w:rsid w:val="005B391B"/>
    <w:rsid w:val="005B59DB"/>
    <w:rsid w:val="005B7E45"/>
    <w:rsid w:val="005C131C"/>
    <w:rsid w:val="005C6A24"/>
    <w:rsid w:val="005C6C3F"/>
    <w:rsid w:val="005C73B8"/>
    <w:rsid w:val="005C7BFE"/>
    <w:rsid w:val="005D0207"/>
    <w:rsid w:val="005D0F90"/>
    <w:rsid w:val="005D3117"/>
    <w:rsid w:val="005D3EB1"/>
    <w:rsid w:val="005D7402"/>
    <w:rsid w:val="005E04CE"/>
    <w:rsid w:val="005E1141"/>
    <w:rsid w:val="005E4C99"/>
    <w:rsid w:val="005E5094"/>
    <w:rsid w:val="005E6CC9"/>
    <w:rsid w:val="005E6E29"/>
    <w:rsid w:val="005E7760"/>
    <w:rsid w:val="005E7A42"/>
    <w:rsid w:val="005F1D5F"/>
    <w:rsid w:val="005F204A"/>
    <w:rsid w:val="005F278E"/>
    <w:rsid w:val="005F5F78"/>
    <w:rsid w:val="005F61C1"/>
    <w:rsid w:val="005F7A49"/>
    <w:rsid w:val="006023A3"/>
    <w:rsid w:val="00602D52"/>
    <w:rsid w:val="006036E1"/>
    <w:rsid w:val="00604363"/>
    <w:rsid w:val="00605051"/>
    <w:rsid w:val="0060680F"/>
    <w:rsid w:val="00610E19"/>
    <w:rsid w:val="00611122"/>
    <w:rsid w:val="006120B2"/>
    <w:rsid w:val="00612AAC"/>
    <w:rsid w:val="0061659D"/>
    <w:rsid w:val="006205C9"/>
    <w:rsid w:val="00624DCF"/>
    <w:rsid w:val="00625303"/>
    <w:rsid w:val="00625E88"/>
    <w:rsid w:val="00632962"/>
    <w:rsid w:val="00633198"/>
    <w:rsid w:val="0063342B"/>
    <w:rsid w:val="00635D45"/>
    <w:rsid w:val="00640A9D"/>
    <w:rsid w:val="00645F6F"/>
    <w:rsid w:val="0065113B"/>
    <w:rsid w:val="00651F1A"/>
    <w:rsid w:val="00652B45"/>
    <w:rsid w:val="00653DA9"/>
    <w:rsid w:val="0065718D"/>
    <w:rsid w:val="006577B3"/>
    <w:rsid w:val="00663AB3"/>
    <w:rsid w:val="006652BC"/>
    <w:rsid w:val="006660F3"/>
    <w:rsid w:val="0066627A"/>
    <w:rsid w:val="00666EB1"/>
    <w:rsid w:val="00667565"/>
    <w:rsid w:val="0066769E"/>
    <w:rsid w:val="00670041"/>
    <w:rsid w:val="0067114C"/>
    <w:rsid w:val="00671FE2"/>
    <w:rsid w:val="0067570F"/>
    <w:rsid w:val="006767BC"/>
    <w:rsid w:val="00676EC6"/>
    <w:rsid w:val="006813EB"/>
    <w:rsid w:val="006830F8"/>
    <w:rsid w:val="0069297C"/>
    <w:rsid w:val="00694061"/>
    <w:rsid w:val="00694F21"/>
    <w:rsid w:val="00695634"/>
    <w:rsid w:val="0069586E"/>
    <w:rsid w:val="0069690B"/>
    <w:rsid w:val="006A4CA4"/>
    <w:rsid w:val="006A6EEC"/>
    <w:rsid w:val="006A7152"/>
    <w:rsid w:val="006B2F67"/>
    <w:rsid w:val="006B5EAB"/>
    <w:rsid w:val="006B73BE"/>
    <w:rsid w:val="006C08A5"/>
    <w:rsid w:val="006C5168"/>
    <w:rsid w:val="006C5BA9"/>
    <w:rsid w:val="006C7054"/>
    <w:rsid w:val="006D2DB5"/>
    <w:rsid w:val="006D505E"/>
    <w:rsid w:val="006D7166"/>
    <w:rsid w:val="006E05C2"/>
    <w:rsid w:val="006E2245"/>
    <w:rsid w:val="006E55BE"/>
    <w:rsid w:val="006E7E50"/>
    <w:rsid w:val="006F2B65"/>
    <w:rsid w:val="006F56EE"/>
    <w:rsid w:val="006F7BA8"/>
    <w:rsid w:val="00700BCC"/>
    <w:rsid w:val="00701D6D"/>
    <w:rsid w:val="00703385"/>
    <w:rsid w:val="00704432"/>
    <w:rsid w:val="007048E2"/>
    <w:rsid w:val="007051DF"/>
    <w:rsid w:val="0070660D"/>
    <w:rsid w:val="007072BE"/>
    <w:rsid w:val="00712A0E"/>
    <w:rsid w:val="00712D20"/>
    <w:rsid w:val="00721E40"/>
    <w:rsid w:val="00722D09"/>
    <w:rsid w:val="00724DA4"/>
    <w:rsid w:val="00726D5C"/>
    <w:rsid w:val="007277B9"/>
    <w:rsid w:val="0073207B"/>
    <w:rsid w:val="00732C77"/>
    <w:rsid w:val="00732EB9"/>
    <w:rsid w:val="00733CFF"/>
    <w:rsid w:val="0073688F"/>
    <w:rsid w:val="00742EBB"/>
    <w:rsid w:val="00744D3B"/>
    <w:rsid w:val="007461DA"/>
    <w:rsid w:val="00747053"/>
    <w:rsid w:val="00751030"/>
    <w:rsid w:val="007520AC"/>
    <w:rsid w:val="00756676"/>
    <w:rsid w:val="007569D8"/>
    <w:rsid w:val="0076251F"/>
    <w:rsid w:val="00763381"/>
    <w:rsid w:val="0076477F"/>
    <w:rsid w:val="00765402"/>
    <w:rsid w:val="00766DC8"/>
    <w:rsid w:val="00767DE2"/>
    <w:rsid w:val="007707B8"/>
    <w:rsid w:val="00770D86"/>
    <w:rsid w:val="00772202"/>
    <w:rsid w:val="00772305"/>
    <w:rsid w:val="007729EC"/>
    <w:rsid w:val="00775497"/>
    <w:rsid w:val="0078035F"/>
    <w:rsid w:val="00785258"/>
    <w:rsid w:val="00785B36"/>
    <w:rsid w:val="00787BD6"/>
    <w:rsid w:val="007907BB"/>
    <w:rsid w:val="00790D47"/>
    <w:rsid w:val="00791F02"/>
    <w:rsid w:val="0079324A"/>
    <w:rsid w:val="00794581"/>
    <w:rsid w:val="00794761"/>
    <w:rsid w:val="007968BF"/>
    <w:rsid w:val="00796BD5"/>
    <w:rsid w:val="0079719C"/>
    <w:rsid w:val="007A1650"/>
    <w:rsid w:val="007A1B41"/>
    <w:rsid w:val="007A59A6"/>
    <w:rsid w:val="007A635E"/>
    <w:rsid w:val="007A72F1"/>
    <w:rsid w:val="007B2E33"/>
    <w:rsid w:val="007B532E"/>
    <w:rsid w:val="007B6571"/>
    <w:rsid w:val="007C2A09"/>
    <w:rsid w:val="007C37F9"/>
    <w:rsid w:val="007C3E81"/>
    <w:rsid w:val="007C76EF"/>
    <w:rsid w:val="007D0A99"/>
    <w:rsid w:val="007D1FB9"/>
    <w:rsid w:val="007D213E"/>
    <w:rsid w:val="007D4482"/>
    <w:rsid w:val="007D5404"/>
    <w:rsid w:val="007D5E2E"/>
    <w:rsid w:val="007D69B1"/>
    <w:rsid w:val="007D7040"/>
    <w:rsid w:val="007D7BBE"/>
    <w:rsid w:val="007E0960"/>
    <w:rsid w:val="007E3A67"/>
    <w:rsid w:val="007E4E9A"/>
    <w:rsid w:val="007E51C3"/>
    <w:rsid w:val="007F0CAE"/>
    <w:rsid w:val="007F3874"/>
    <w:rsid w:val="007F3C6D"/>
    <w:rsid w:val="007F4D40"/>
    <w:rsid w:val="007F7897"/>
    <w:rsid w:val="00803E9C"/>
    <w:rsid w:val="00803EB9"/>
    <w:rsid w:val="00805786"/>
    <w:rsid w:val="00805DA9"/>
    <w:rsid w:val="00806230"/>
    <w:rsid w:val="008068A2"/>
    <w:rsid w:val="00806A4A"/>
    <w:rsid w:val="008105A0"/>
    <w:rsid w:val="00812C2C"/>
    <w:rsid w:val="00814EF4"/>
    <w:rsid w:val="00817932"/>
    <w:rsid w:val="008205CE"/>
    <w:rsid w:val="008236F1"/>
    <w:rsid w:val="00824F5A"/>
    <w:rsid w:val="00831EBD"/>
    <w:rsid w:val="00832249"/>
    <w:rsid w:val="0083225B"/>
    <w:rsid w:val="008344D2"/>
    <w:rsid w:val="00834D57"/>
    <w:rsid w:val="00841026"/>
    <w:rsid w:val="0084312D"/>
    <w:rsid w:val="00844535"/>
    <w:rsid w:val="00851A0F"/>
    <w:rsid w:val="00852C36"/>
    <w:rsid w:val="00854348"/>
    <w:rsid w:val="008561DC"/>
    <w:rsid w:val="00860EBE"/>
    <w:rsid w:val="00861295"/>
    <w:rsid w:val="00861625"/>
    <w:rsid w:val="008617B5"/>
    <w:rsid w:val="0087074D"/>
    <w:rsid w:val="00870828"/>
    <w:rsid w:val="008726CE"/>
    <w:rsid w:val="00872709"/>
    <w:rsid w:val="00872A9A"/>
    <w:rsid w:val="00872DD4"/>
    <w:rsid w:val="00873E31"/>
    <w:rsid w:val="00877C80"/>
    <w:rsid w:val="00877D66"/>
    <w:rsid w:val="0088080B"/>
    <w:rsid w:val="00882B81"/>
    <w:rsid w:val="00884545"/>
    <w:rsid w:val="008846E7"/>
    <w:rsid w:val="008850E0"/>
    <w:rsid w:val="0089119D"/>
    <w:rsid w:val="0089125D"/>
    <w:rsid w:val="0089139C"/>
    <w:rsid w:val="008918FB"/>
    <w:rsid w:val="0089362D"/>
    <w:rsid w:val="00895007"/>
    <w:rsid w:val="00897974"/>
    <w:rsid w:val="008A1638"/>
    <w:rsid w:val="008A271F"/>
    <w:rsid w:val="008A68D5"/>
    <w:rsid w:val="008B10A6"/>
    <w:rsid w:val="008B46F0"/>
    <w:rsid w:val="008C2B83"/>
    <w:rsid w:val="008C39E9"/>
    <w:rsid w:val="008D0285"/>
    <w:rsid w:val="008D2CA6"/>
    <w:rsid w:val="008D6EAD"/>
    <w:rsid w:val="008E0FD8"/>
    <w:rsid w:val="008E4FD8"/>
    <w:rsid w:val="008E6CF3"/>
    <w:rsid w:val="008E723E"/>
    <w:rsid w:val="008F1936"/>
    <w:rsid w:val="008F202C"/>
    <w:rsid w:val="008F22F0"/>
    <w:rsid w:val="008F5B43"/>
    <w:rsid w:val="008F5FDB"/>
    <w:rsid w:val="00902E68"/>
    <w:rsid w:val="00906727"/>
    <w:rsid w:val="00912B64"/>
    <w:rsid w:val="00912BC6"/>
    <w:rsid w:val="00913F2E"/>
    <w:rsid w:val="00914594"/>
    <w:rsid w:val="0092361F"/>
    <w:rsid w:val="0092647A"/>
    <w:rsid w:val="00933894"/>
    <w:rsid w:val="00933BF4"/>
    <w:rsid w:val="009350A2"/>
    <w:rsid w:val="0094004E"/>
    <w:rsid w:val="00940291"/>
    <w:rsid w:val="00941F0E"/>
    <w:rsid w:val="00941FFF"/>
    <w:rsid w:val="0094330B"/>
    <w:rsid w:val="00944948"/>
    <w:rsid w:val="00945F3B"/>
    <w:rsid w:val="00947DFF"/>
    <w:rsid w:val="00951691"/>
    <w:rsid w:val="00951855"/>
    <w:rsid w:val="0095391F"/>
    <w:rsid w:val="00957239"/>
    <w:rsid w:val="0095730E"/>
    <w:rsid w:val="00962328"/>
    <w:rsid w:val="00962ED2"/>
    <w:rsid w:val="00963F6D"/>
    <w:rsid w:val="00970DF1"/>
    <w:rsid w:val="00972CD6"/>
    <w:rsid w:val="00975A67"/>
    <w:rsid w:val="00976660"/>
    <w:rsid w:val="00980F26"/>
    <w:rsid w:val="009816F7"/>
    <w:rsid w:val="00984457"/>
    <w:rsid w:val="009854A7"/>
    <w:rsid w:val="00990C9F"/>
    <w:rsid w:val="009919A3"/>
    <w:rsid w:val="00994796"/>
    <w:rsid w:val="009964B3"/>
    <w:rsid w:val="009970BE"/>
    <w:rsid w:val="00997517"/>
    <w:rsid w:val="009A296D"/>
    <w:rsid w:val="009A508F"/>
    <w:rsid w:val="009A523A"/>
    <w:rsid w:val="009B1972"/>
    <w:rsid w:val="009B2072"/>
    <w:rsid w:val="009B629E"/>
    <w:rsid w:val="009B6F06"/>
    <w:rsid w:val="009B70FF"/>
    <w:rsid w:val="009C0C39"/>
    <w:rsid w:val="009C133F"/>
    <w:rsid w:val="009C151E"/>
    <w:rsid w:val="009C578D"/>
    <w:rsid w:val="009C6C00"/>
    <w:rsid w:val="009C756B"/>
    <w:rsid w:val="009D1805"/>
    <w:rsid w:val="009E33A9"/>
    <w:rsid w:val="009F120B"/>
    <w:rsid w:val="009F1D5C"/>
    <w:rsid w:val="009F308B"/>
    <w:rsid w:val="009F3A30"/>
    <w:rsid w:val="00A01F04"/>
    <w:rsid w:val="00A021CA"/>
    <w:rsid w:val="00A02545"/>
    <w:rsid w:val="00A051B7"/>
    <w:rsid w:val="00A067D2"/>
    <w:rsid w:val="00A06D89"/>
    <w:rsid w:val="00A110C9"/>
    <w:rsid w:val="00A160D2"/>
    <w:rsid w:val="00A169B5"/>
    <w:rsid w:val="00A17874"/>
    <w:rsid w:val="00A211EF"/>
    <w:rsid w:val="00A21234"/>
    <w:rsid w:val="00A216A9"/>
    <w:rsid w:val="00A22961"/>
    <w:rsid w:val="00A24315"/>
    <w:rsid w:val="00A254D2"/>
    <w:rsid w:val="00A27405"/>
    <w:rsid w:val="00A27D35"/>
    <w:rsid w:val="00A34549"/>
    <w:rsid w:val="00A34C35"/>
    <w:rsid w:val="00A4039C"/>
    <w:rsid w:val="00A405BC"/>
    <w:rsid w:val="00A40CBD"/>
    <w:rsid w:val="00A41AC8"/>
    <w:rsid w:val="00A42125"/>
    <w:rsid w:val="00A4260B"/>
    <w:rsid w:val="00A45A89"/>
    <w:rsid w:val="00A47F12"/>
    <w:rsid w:val="00A52D69"/>
    <w:rsid w:val="00A52EC4"/>
    <w:rsid w:val="00A53E4C"/>
    <w:rsid w:val="00A543E2"/>
    <w:rsid w:val="00A57D20"/>
    <w:rsid w:val="00A60D7B"/>
    <w:rsid w:val="00A70227"/>
    <w:rsid w:val="00A75BA0"/>
    <w:rsid w:val="00A77DCC"/>
    <w:rsid w:val="00A826A0"/>
    <w:rsid w:val="00A8374A"/>
    <w:rsid w:val="00A83D6E"/>
    <w:rsid w:val="00A86A51"/>
    <w:rsid w:val="00A87D30"/>
    <w:rsid w:val="00A901AB"/>
    <w:rsid w:val="00A9515A"/>
    <w:rsid w:val="00AA03E7"/>
    <w:rsid w:val="00AA11BB"/>
    <w:rsid w:val="00AA3772"/>
    <w:rsid w:val="00AA4957"/>
    <w:rsid w:val="00AA7407"/>
    <w:rsid w:val="00AA76C7"/>
    <w:rsid w:val="00AA7FFA"/>
    <w:rsid w:val="00AB07C0"/>
    <w:rsid w:val="00AB0F9D"/>
    <w:rsid w:val="00AB106E"/>
    <w:rsid w:val="00AB2224"/>
    <w:rsid w:val="00AB407D"/>
    <w:rsid w:val="00AB7C72"/>
    <w:rsid w:val="00AC0945"/>
    <w:rsid w:val="00AC0F41"/>
    <w:rsid w:val="00AC4476"/>
    <w:rsid w:val="00AC60FE"/>
    <w:rsid w:val="00AC650D"/>
    <w:rsid w:val="00AC6C1B"/>
    <w:rsid w:val="00AC7349"/>
    <w:rsid w:val="00AC7550"/>
    <w:rsid w:val="00AC77AD"/>
    <w:rsid w:val="00AD1BE6"/>
    <w:rsid w:val="00AD3214"/>
    <w:rsid w:val="00AD5D9B"/>
    <w:rsid w:val="00AE01A4"/>
    <w:rsid w:val="00AE0551"/>
    <w:rsid w:val="00AE05D3"/>
    <w:rsid w:val="00AE158B"/>
    <w:rsid w:val="00AE36D9"/>
    <w:rsid w:val="00AE4557"/>
    <w:rsid w:val="00AE707A"/>
    <w:rsid w:val="00AF1850"/>
    <w:rsid w:val="00AF408C"/>
    <w:rsid w:val="00AF4CDE"/>
    <w:rsid w:val="00AF5B7F"/>
    <w:rsid w:val="00B020DA"/>
    <w:rsid w:val="00B034B7"/>
    <w:rsid w:val="00B05FF9"/>
    <w:rsid w:val="00B1301D"/>
    <w:rsid w:val="00B13892"/>
    <w:rsid w:val="00B14723"/>
    <w:rsid w:val="00B148DD"/>
    <w:rsid w:val="00B15AD3"/>
    <w:rsid w:val="00B20797"/>
    <w:rsid w:val="00B21C1E"/>
    <w:rsid w:val="00B237DB"/>
    <w:rsid w:val="00B27FC0"/>
    <w:rsid w:val="00B3458E"/>
    <w:rsid w:val="00B34AAA"/>
    <w:rsid w:val="00B37136"/>
    <w:rsid w:val="00B37908"/>
    <w:rsid w:val="00B42483"/>
    <w:rsid w:val="00B502E3"/>
    <w:rsid w:val="00B5306B"/>
    <w:rsid w:val="00B538C6"/>
    <w:rsid w:val="00B55514"/>
    <w:rsid w:val="00B5551C"/>
    <w:rsid w:val="00B55BF6"/>
    <w:rsid w:val="00B55D21"/>
    <w:rsid w:val="00B565FD"/>
    <w:rsid w:val="00B57233"/>
    <w:rsid w:val="00B600BD"/>
    <w:rsid w:val="00B60226"/>
    <w:rsid w:val="00B622F6"/>
    <w:rsid w:val="00B63DED"/>
    <w:rsid w:val="00B71410"/>
    <w:rsid w:val="00B71589"/>
    <w:rsid w:val="00B73058"/>
    <w:rsid w:val="00B73A53"/>
    <w:rsid w:val="00B7454C"/>
    <w:rsid w:val="00B7632E"/>
    <w:rsid w:val="00B77294"/>
    <w:rsid w:val="00B776BE"/>
    <w:rsid w:val="00B81460"/>
    <w:rsid w:val="00B817E3"/>
    <w:rsid w:val="00B82D8D"/>
    <w:rsid w:val="00B841F7"/>
    <w:rsid w:val="00B84617"/>
    <w:rsid w:val="00B86796"/>
    <w:rsid w:val="00B9309B"/>
    <w:rsid w:val="00BA1F40"/>
    <w:rsid w:val="00BA4820"/>
    <w:rsid w:val="00BA5A9A"/>
    <w:rsid w:val="00BA5EFE"/>
    <w:rsid w:val="00BA698D"/>
    <w:rsid w:val="00BA7568"/>
    <w:rsid w:val="00BB2A89"/>
    <w:rsid w:val="00BB4E8A"/>
    <w:rsid w:val="00BB6666"/>
    <w:rsid w:val="00BC43FD"/>
    <w:rsid w:val="00BC4587"/>
    <w:rsid w:val="00BC56D6"/>
    <w:rsid w:val="00BC5881"/>
    <w:rsid w:val="00BC6EFC"/>
    <w:rsid w:val="00BD50CA"/>
    <w:rsid w:val="00BD5409"/>
    <w:rsid w:val="00BD6606"/>
    <w:rsid w:val="00BD6DEE"/>
    <w:rsid w:val="00BE02ED"/>
    <w:rsid w:val="00BE16A1"/>
    <w:rsid w:val="00BE3607"/>
    <w:rsid w:val="00BE4FA6"/>
    <w:rsid w:val="00BE5BA3"/>
    <w:rsid w:val="00BE61B1"/>
    <w:rsid w:val="00BE63DA"/>
    <w:rsid w:val="00BF0A3B"/>
    <w:rsid w:val="00BF1410"/>
    <w:rsid w:val="00BF1775"/>
    <w:rsid w:val="00BF201D"/>
    <w:rsid w:val="00BF273B"/>
    <w:rsid w:val="00BF36C1"/>
    <w:rsid w:val="00BF37DC"/>
    <w:rsid w:val="00BF48CE"/>
    <w:rsid w:val="00C0490B"/>
    <w:rsid w:val="00C05580"/>
    <w:rsid w:val="00C062A1"/>
    <w:rsid w:val="00C072ED"/>
    <w:rsid w:val="00C07904"/>
    <w:rsid w:val="00C13D6F"/>
    <w:rsid w:val="00C148D1"/>
    <w:rsid w:val="00C14C80"/>
    <w:rsid w:val="00C14F16"/>
    <w:rsid w:val="00C24470"/>
    <w:rsid w:val="00C260AB"/>
    <w:rsid w:val="00C308CC"/>
    <w:rsid w:val="00C31726"/>
    <w:rsid w:val="00C33BA3"/>
    <w:rsid w:val="00C344D6"/>
    <w:rsid w:val="00C34A4E"/>
    <w:rsid w:val="00C355A5"/>
    <w:rsid w:val="00C3614C"/>
    <w:rsid w:val="00C42C2F"/>
    <w:rsid w:val="00C43B64"/>
    <w:rsid w:val="00C469CD"/>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5283"/>
    <w:rsid w:val="00C85803"/>
    <w:rsid w:val="00C86FD6"/>
    <w:rsid w:val="00C87ECA"/>
    <w:rsid w:val="00C90505"/>
    <w:rsid w:val="00C923D1"/>
    <w:rsid w:val="00C927CC"/>
    <w:rsid w:val="00C92805"/>
    <w:rsid w:val="00C93787"/>
    <w:rsid w:val="00C93957"/>
    <w:rsid w:val="00C9597C"/>
    <w:rsid w:val="00C9689E"/>
    <w:rsid w:val="00CA23A5"/>
    <w:rsid w:val="00CA390B"/>
    <w:rsid w:val="00CA5F31"/>
    <w:rsid w:val="00CA6C2F"/>
    <w:rsid w:val="00CB1417"/>
    <w:rsid w:val="00CB46D2"/>
    <w:rsid w:val="00CC01AE"/>
    <w:rsid w:val="00CC4FFE"/>
    <w:rsid w:val="00CD093E"/>
    <w:rsid w:val="00CD112E"/>
    <w:rsid w:val="00CD6A6B"/>
    <w:rsid w:val="00CD7485"/>
    <w:rsid w:val="00CE7693"/>
    <w:rsid w:val="00CF3EE1"/>
    <w:rsid w:val="00D0104E"/>
    <w:rsid w:val="00D0165E"/>
    <w:rsid w:val="00D021D2"/>
    <w:rsid w:val="00D10271"/>
    <w:rsid w:val="00D1123E"/>
    <w:rsid w:val="00D17E27"/>
    <w:rsid w:val="00D206E5"/>
    <w:rsid w:val="00D21428"/>
    <w:rsid w:val="00D214F5"/>
    <w:rsid w:val="00D22895"/>
    <w:rsid w:val="00D23A61"/>
    <w:rsid w:val="00D23E54"/>
    <w:rsid w:val="00D2743A"/>
    <w:rsid w:val="00D31FAE"/>
    <w:rsid w:val="00D33578"/>
    <w:rsid w:val="00D34CD3"/>
    <w:rsid w:val="00D37E23"/>
    <w:rsid w:val="00D4354E"/>
    <w:rsid w:val="00D448F7"/>
    <w:rsid w:val="00D4587D"/>
    <w:rsid w:val="00D46998"/>
    <w:rsid w:val="00D47710"/>
    <w:rsid w:val="00D51D60"/>
    <w:rsid w:val="00D535CF"/>
    <w:rsid w:val="00D544F5"/>
    <w:rsid w:val="00D5665A"/>
    <w:rsid w:val="00D57015"/>
    <w:rsid w:val="00D61FBC"/>
    <w:rsid w:val="00D65847"/>
    <w:rsid w:val="00D66603"/>
    <w:rsid w:val="00D704FF"/>
    <w:rsid w:val="00D7180B"/>
    <w:rsid w:val="00D73957"/>
    <w:rsid w:val="00D74CB7"/>
    <w:rsid w:val="00D752EE"/>
    <w:rsid w:val="00D7617F"/>
    <w:rsid w:val="00D76CD3"/>
    <w:rsid w:val="00D77D70"/>
    <w:rsid w:val="00D8277F"/>
    <w:rsid w:val="00D82C34"/>
    <w:rsid w:val="00D8418E"/>
    <w:rsid w:val="00D87112"/>
    <w:rsid w:val="00D872B6"/>
    <w:rsid w:val="00D87662"/>
    <w:rsid w:val="00D90403"/>
    <w:rsid w:val="00D910A9"/>
    <w:rsid w:val="00D910AA"/>
    <w:rsid w:val="00D91870"/>
    <w:rsid w:val="00D91A0A"/>
    <w:rsid w:val="00D9403C"/>
    <w:rsid w:val="00D96361"/>
    <w:rsid w:val="00D977C2"/>
    <w:rsid w:val="00D9788A"/>
    <w:rsid w:val="00DA2819"/>
    <w:rsid w:val="00DA5F5B"/>
    <w:rsid w:val="00DB117C"/>
    <w:rsid w:val="00DB2E2B"/>
    <w:rsid w:val="00DB48CA"/>
    <w:rsid w:val="00DC28E6"/>
    <w:rsid w:val="00DC3240"/>
    <w:rsid w:val="00DC400D"/>
    <w:rsid w:val="00DC4CFD"/>
    <w:rsid w:val="00DC5CE9"/>
    <w:rsid w:val="00DC6A12"/>
    <w:rsid w:val="00DD2131"/>
    <w:rsid w:val="00DD4C5D"/>
    <w:rsid w:val="00DD7BB2"/>
    <w:rsid w:val="00DE1B8E"/>
    <w:rsid w:val="00DE6C2D"/>
    <w:rsid w:val="00DF00FA"/>
    <w:rsid w:val="00DF0FDA"/>
    <w:rsid w:val="00DF3198"/>
    <w:rsid w:val="00DF39E5"/>
    <w:rsid w:val="00DF3DF0"/>
    <w:rsid w:val="00DF3F0A"/>
    <w:rsid w:val="00DF40E6"/>
    <w:rsid w:val="00DF4C04"/>
    <w:rsid w:val="00DF57D8"/>
    <w:rsid w:val="00E169E6"/>
    <w:rsid w:val="00E242DA"/>
    <w:rsid w:val="00E24C6A"/>
    <w:rsid w:val="00E25811"/>
    <w:rsid w:val="00E32A4A"/>
    <w:rsid w:val="00E32F85"/>
    <w:rsid w:val="00E35187"/>
    <w:rsid w:val="00E36596"/>
    <w:rsid w:val="00E366D7"/>
    <w:rsid w:val="00E36FD8"/>
    <w:rsid w:val="00E37380"/>
    <w:rsid w:val="00E40A79"/>
    <w:rsid w:val="00E42CBE"/>
    <w:rsid w:val="00E44836"/>
    <w:rsid w:val="00E45067"/>
    <w:rsid w:val="00E465C4"/>
    <w:rsid w:val="00E50934"/>
    <w:rsid w:val="00E50D83"/>
    <w:rsid w:val="00E53812"/>
    <w:rsid w:val="00E56AE4"/>
    <w:rsid w:val="00E572B2"/>
    <w:rsid w:val="00E604EE"/>
    <w:rsid w:val="00E608D2"/>
    <w:rsid w:val="00E62AA8"/>
    <w:rsid w:val="00E63F64"/>
    <w:rsid w:val="00E64EBC"/>
    <w:rsid w:val="00E664B9"/>
    <w:rsid w:val="00E71AC3"/>
    <w:rsid w:val="00E71B3C"/>
    <w:rsid w:val="00E72A10"/>
    <w:rsid w:val="00E748D7"/>
    <w:rsid w:val="00E762F5"/>
    <w:rsid w:val="00E77B93"/>
    <w:rsid w:val="00E8107B"/>
    <w:rsid w:val="00E81B30"/>
    <w:rsid w:val="00E82CF3"/>
    <w:rsid w:val="00E86D42"/>
    <w:rsid w:val="00E87F3A"/>
    <w:rsid w:val="00E92FFE"/>
    <w:rsid w:val="00E93A16"/>
    <w:rsid w:val="00E94324"/>
    <w:rsid w:val="00EA0B92"/>
    <w:rsid w:val="00EA33CE"/>
    <w:rsid w:val="00EA3B29"/>
    <w:rsid w:val="00EA56EB"/>
    <w:rsid w:val="00EA6D02"/>
    <w:rsid w:val="00EB2463"/>
    <w:rsid w:val="00EB264B"/>
    <w:rsid w:val="00EB3121"/>
    <w:rsid w:val="00EB6ECD"/>
    <w:rsid w:val="00EB7421"/>
    <w:rsid w:val="00EC2743"/>
    <w:rsid w:val="00EC3ACD"/>
    <w:rsid w:val="00EC4EB3"/>
    <w:rsid w:val="00EC569F"/>
    <w:rsid w:val="00EC6BE3"/>
    <w:rsid w:val="00EC7EBB"/>
    <w:rsid w:val="00ED0DEA"/>
    <w:rsid w:val="00ED0E48"/>
    <w:rsid w:val="00ED28A3"/>
    <w:rsid w:val="00ED73C4"/>
    <w:rsid w:val="00EE0FDD"/>
    <w:rsid w:val="00EE227E"/>
    <w:rsid w:val="00EE2686"/>
    <w:rsid w:val="00EE26A0"/>
    <w:rsid w:val="00EE6EE2"/>
    <w:rsid w:val="00EF2F31"/>
    <w:rsid w:val="00EF40D6"/>
    <w:rsid w:val="00EF55A2"/>
    <w:rsid w:val="00F0121C"/>
    <w:rsid w:val="00F051F2"/>
    <w:rsid w:val="00F065E6"/>
    <w:rsid w:val="00F10BD4"/>
    <w:rsid w:val="00F15ECF"/>
    <w:rsid w:val="00F177D4"/>
    <w:rsid w:val="00F20B48"/>
    <w:rsid w:val="00F20CBC"/>
    <w:rsid w:val="00F234F8"/>
    <w:rsid w:val="00F237F3"/>
    <w:rsid w:val="00F30E83"/>
    <w:rsid w:val="00F3378D"/>
    <w:rsid w:val="00F377E1"/>
    <w:rsid w:val="00F414C4"/>
    <w:rsid w:val="00F434EE"/>
    <w:rsid w:val="00F44FF3"/>
    <w:rsid w:val="00F46829"/>
    <w:rsid w:val="00F46918"/>
    <w:rsid w:val="00F46DDE"/>
    <w:rsid w:val="00F53400"/>
    <w:rsid w:val="00F5385E"/>
    <w:rsid w:val="00F55B77"/>
    <w:rsid w:val="00F574C2"/>
    <w:rsid w:val="00F57F4E"/>
    <w:rsid w:val="00F60269"/>
    <w:rsid w:val="00F625C3"/>
    <w:rsid w:val="00F62700"/>
    <w:rsid w:val="00F62EEF"/>
    <w:rsid w:val="00F639BC"/>
    <w:rsid w:val="00F64372"/>
    <w:rsid w:val="00F6478C"/>
    <w:rsid w:val="00F64D8E"/>
    <w:rsid w:val="00F64F4B"/>
    <w:rsid w:val="00F65E9F"/>
    <w:rsid w:val="00F6793D"/>
    <w:rsid w:val="00F7033C"/>
    <w:rsid w:val="00F72728"/>
    <w:rsid w:val="00F7731B"/>
    <w:rsid w:val="00F8001B"/>
    <w:rsid w:val="00F8043D"/>
    <w:rsid w:val="00F81927"/>
    <w:rsid w:val="00F91150"/>
    <w:rsid w:val="00F91952"/>
    <w:rsid w:val="00F91C99"/>
    <w:rsid w:val="00F91E52"/>
    <w:rsid w:val="00F93776"/>
    <w:rsid w:val="00F967AA"/>
    <w:rsid w:val="00F976AD"/>
    <w:rsid w:val="00FA1F05"/>
    <w:rsid w:val="00FA65DE"/>
    <w:rsid w:val="00FB0460"/>
    <w:rsid w:val="00FB2F97"/>
    <w:rsid w:val="00FB501C"/>
    <w:rsid w:val="00FB6136"/>
    <w:rsid w:val="00FC371F"/>
    <w:rsid w:val="00FC41E8"/>
    <w:rsid w:val="00FC5461"/>
    <w:rsid w:val="00FC5A7C"/>
    <w:rsid w:val="00FD47B7"/>
    <w:rsid w:val="00FE038F"/>
    <w:rsid w:val="00FE5513"/>
    <w:rsid w:val="00FE5A80"/>
    <w:rsid w:val="00FE7C18"/>
    <w:rsid w:val="00FF0064"/>
    <w:rsid w:val="00FF01A9"/>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CCDC6"/>
  <w15:docId w15:val="{AA2340CB-F763-42CF-ADF2-E6E3097E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6B24"/>
    <w:pPr>
      <w:spacing w:before="80" w:after="120"/>
    </w:pPr>
  </w:style>
  <w:style w:type="paragraph" w:styleId="1">
    <w:name w:val="heading 1"/>
    <w:basedOn w:val="a"/>
    <w:next w:val="a"/>
    <w:link w:val="10"/>
    <w:uiPriority w:val="9"/>
    <w:qFormat/>
    <w:rsid w:val="000D6B24"/>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0D6B24"/>
    <w:pPr>
      <w:keepNext/>
      <w:keepLines/>
      <w:numPr>
        <w:numId w:val="26"/>
      </w:numPr>
      <w:spacing w:before="200" w:after="40"/>
      <w:ind w:left="426" w:hanging="426"/>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0D6B24"/>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0D6B24"/>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0D6B24"/>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6B24"/>
    <w:pPr>
      <w:tabs>
        <w:tab w:val="center" w:pos="4680"/>
        <w:tab w:val="right" w:pos="9360"/>
      </w:tabs>
      <w:spacing w:after="0" w:line="240" w:lineRule="auto"/>
    </w:pPr>
  </w:style>
  <w:style w:type="character" w:customStyle="1" w:styleId="a4">
    <w:name w:val="Горен колонтитул Знак"/>
    <w:basedOn w:val="a0"/>
    <w:link w:val="a3"/>
    <w:uiPriority w:val="99"/>
    <w:rsid w:val="000D6B24"/>
  </w:style>
  <w:style w:type="paragraph" w:styleId="a5">
    <w:name w:val="footer"/>
    <w:basedOn w:val="a"/>
    <w:link w:val="a6"/>
    <w:uiPriority w:val="99"/>
    <w:unhideWhenUsed/>
    <w:rsid w:val="000D6B24"/>
    <w:pPr>
      <w:tabs>
        <w:tab w:val="center" w:pos="4680"/>
        <w:tab w:val="right" w:pos="9360"/>
      </w:tabs>
      <w:spacing w:after="0" w:line="240" w:lineRule="auto"/>
    </w:pPr>
  </w:style>
  <w:style w:type="character" w:customStyle="1" w:styleId="a6">
    <w:name w:val="Долен колонтитул Знак"/>
    <w:basedOn w:val="a0"/>
    <w:link w:val="a5"/>
    <w:uiPriority w:val="99"/>
    <w:rsid w:val="000D6B24"/>
  </w:style>
  <w:style w:type="paragraph" w:styleId="a7">
    <w:name w:val="Balloon Text"/>
    <w:basedOn w:val="a"/>
    <w:link w:val="a8"/>
    <w:uiPriority w:val="99"/>
    <w:semiHidden/>
    <w:unhideWhenUsed/>
    <w:rsid w:val="000D6B24"/>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0D6B24"/>
    <w:rPr>
      <w:rFonts w:ascii="Tahoma" w:hAnsi="Tahoma" w:cs="Tahoma"/>
      <w:sz w:val="16"/>
      <w:szCs w:val="16"/>
    </w:rPr>
  </w:style>
  <w:style w:type="character" w:styleId="a9">
    <w:name w:val="Hyperlink"/>
    <w:basedOn w:val="a0"/>
    <w:uiPriority w:val="99"/>
    <w:unhideWhenUsed/>
    <w:rsid w:val="000D6B24"/>
    <w:rPr>
      <w:color w:val="0000FF" w:themeColor="hyperlink"/>
      <w:u w:val="single"/>
    </w:rPr>
  </w:style>
  <w:style w:type="character" w:customStyle="1" w:styleId="10">
    <w:name w:val="Заглавие 1 Знак"/>
    <w:basedOn w:val="a0"/>
    <w:link w:val="1"/>
    <w:uiPriority w:val="9"/>
    <w:rsid w:val="000D6B24"/>
    <w:rPr>
      <w:rFonts w:eastAsiaTheme="majorEastAsia" w:cstheme="majorBidi"/>
      <w:b/>
      <w:color w:val="642D08"/>
      <w:sz w:val="40"/>
      <w:szCs w:val="32"/>
    </w:rPr>
  </w:style>
  <w:style w:type="character" w:customStyle="1" w:styleId="20">
    <w:name w:val="Заглавие 2 Знак"/>
    <w:basedOn w:val="a0"/>
    <w:link w:val="2"/>
    <w:uiPriority w:val="9"/>
    <w:rsid w:val="000D6B24"/>
    <w:rPr>
      <w:rFonts w:eastAsiaTheme="majorEastAsia" w:cstheme="majorBidi"/>
      <w:b/>
      <w:bCs/>
      <w:color w:val="7C380A"/>
      <w:sz w:val="36"/>
      <w:szCs w:val="36"/>
    </w:rPr>
  </w:style>
  <w:style w:type="paragraph" w:styleId="aa">
    <w:name w:val="Normal (Web)"/>
    <w:basedOn w:val="a"/>
    <w:uiPriority w:val="99"/>
    <w:semiHidden/>
    <w:unhideWhenUsed/>
    <w:rsid w:val="000D6B24"/>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0D6B24"/>
    <w:rPr>
      <w:b/>
      <w:bCs/>
    </w:rPr>
  </w:style>
  <w:style w:type="character" w:customStyle="1" w:styleId="30">
    <w:name w:val="Заглавие 3 Знак"/>
    <w:basedOn w:val="a0"/>
    <w:link w:val="3"/>
    <w:uiPriority w:val="9"/>
    <w:rsid w:val="000D6B24"/>
    <w:rPr>
      <w:rFonts w:eastAsiaTheme="majorEastAsia" w:cstheme="majorBidi"/>
      <w:b/>
      <w:color w:val="8F400B"/>
      <w:sz w:val="32"/>
      <w:szCs w:val="32"/>
    </w:rPr>
  </w:style>
  <w:style w:type="character" w:customStyle="1" w:styleId="40">
    <w:name w:val="Заглавие 4 Знак"/>
    <w:basedOn w:val="a0"/>
    <w:link w:val="4"/>
    <w:uiPriority w:val="9"/>
    <w:rsid w:val="000D6B24"/>
    <w:rPr>
      <w:rFonts w:eastAsiaTheme="majorEastAsia" w:cstheme="majorBidi"/>
      <w:b/>
      <w:iCs/>
      <w:color w:val="A34A0D"/>
      <w:sz w:val="28"/>
    </w:rPr>
  </w:style>
  <w:style w:type="paragraph" w:styleId="ac">
    <w:name w:val="List Paragraph"/>
    <w:basedOn w:val="a"/>
    <w:link w:val="ad"/>
    <w:uiPriority w:val="34"/>
    <w:qFormat/>
    <w:rsid w:val="000D6B24"/>
    <w:pPr>
      <w:ind w:left="720"/>
      <w:contextualSpacing/>
    </w:pPr>
  </w:style>
  <w:style w:type="character" w:styleId="ae">
    <w:name w:val="FollowedHyperlink"/>
    <w:basedOn w:val="a0"/>
    <w:uiPriority w:val="99"/>
    <w:semiHidden/>
    <w:unhideWhenUsed/>
    <w:rsid w:val="000D6B24"/>
    <w:rPr>
      <w:color w:val="800080" w:themeColor="followedHyperlink"/>
      <w:u w:val="single"/>
    </w:rPr>
  </w:style>
  <w:style w:type="character" w:customStyle="1" w:styleId="50">
    <w:name w:val="Заглавие 5 Знак"/>
    <w:basedOn w:val="a0"/>
    <w:link w:val="5"/>
    <w:uiPriority w:val="9"/>
    <w:semiHidden/>
    <w:rsid w:val="000D6B24"/>
    <w:rPr>
      <w:rFonts w:eastAsiaTheme="majorEastAsia" w:cstheme="majorBidi"/>
      <w:b/>
      <w:color w:val="B2500E"/>
    </w:rPr>
  </w:style>
  <w:style w:type="paragraph" w:customStyle="1" w:styleId="Code">
    <w:name w:val="Code"/>
    <w:basedOn w:val="a"/>
    <w:link w:val="CodeChar"/>
    <w:qFormat/>
    <w:rsid w:val="000D6B24"/>
    <w:rPr>
      <w:rFonts w:ascii="Consolas" w:hAnsi="Consolas"/>
      <w:b/>
      <w:noProof/>
    </w:rPr>
  </w:style>
  <w:style w:type="table" w:styleId="af">
    <w:name w:val="Table Grid"/>
    <w:basedOn w:val="a1"/>
    <w:uiPriority w:val="59"/>
    <w:rsid w:val="000D6B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qFormat/>
    <w:rsid w:val="000D6B24"/>
  </w:style>
  <w:style w:type="character" w:customStyle="1" w:styleId="CodeChar">
    <w:name w:val="Code Char"/>
    <w:basedOn w:val="a0"/>
    <w:link w:val="Code"/>
    <w:rsid w:val="000D6B24"/>
    <w:rPr>
      <w:rFonts w:ascii="Consolas" w:hAnsi="Consolas"/>
      <w:b/>
      <w:noProof/>
    </w:rPr>
  </w:style>
  <w:style w:type="character" w:styleId="af0">
    <w:name w:val="Emphasis"/>
    <w:basedOn w:val="a0"/>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a"/>
    <w:link w:val="ScoreChar"/>
    <w:qFormat/>
    <w:rsid w:val="002965AD"/>
    <w:pPr>
      <w:spacing w:before="60" w:after="0" w:line="240" w:lineRule="auto"/>
      <w:jc w:val="right"/>
    </w:pPr>
    <w:rPr>
      <w:rFonts w:ascii="Calibri" w:hAnsi="Calibri"/>
      <w:sz w:val="24"/>
    </w:rPr>
  </w:style>
  <w:style w:type="character" w:styleId="HTML">
    <w:name w:val="HTML Code"/>
    <w:basedOn w:val="a0"/>
    <w:uiPriority w:val="99"/>
    <w:semiHidden/>
    <w:unhideWhenUsed/>
    <w:rsid w:val="00070CC3"/>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1E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1">
    <w:name w:val="HTML стандартен Знак"/>
    <w:basedOn w:val="a0"/>
    <w:link w:val="HTML0"/>
    <w:uiPriority w:val="99"/>
    <w:semiHidden/>
    <w:rsid w:val="001E0929"/>
    <w:rPr>
      <w:rFonts w:ascii="Courier New" w:eastAsia="Times New Roman" w:hAnsi="Courier New" w:cs="Courier New"/>
      <w:sz w:val="20"/>
      <w:szCs w:val="20"/>
      <w:lang w:val="bg-BG" w:eastAsia="bg-BG"/>
    </w:rPr>
  </w:style>
  <w:style w:type="table" w:customStyle="1" w:styleId="TableGrid1">
    <w:name w:val="Table Grid1"/>
    <w:basedOn w:val="a1"/>
    <w:next w:val="af"/>
    <w:uiPriority w:val="59"/>
    <w:rsid w:val="000D6B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f"/>
    <w:uiPriority w:val="59"/>
    <w:rsid w:val="000D6B2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0D6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3440">
      <w:bodyDiv w:val="1"/>
      <w:marLeft w:val="0"/>
      <w:marRight w:val="0"/>
      <w:marTop w:val="0"/>
      <w:marBottom w:val="0"/>
      <w:divBdr>
        <w:top w:val="none" w:sz="0" w:space="0" w:color="auto"/>
        <w:left w:val="none" w:sz="0" w:space="0" w:color="auto"/>
        <w:bottom w:val="none" w:sz="0" w:space="0" w:color="auto"/>
        <w:right w:val="none" w:sz="0" w:space="0" w:color="auto"/>
      </w:divBdr>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88837441">
      <w:bodyDiv w:val="1"/>
      <w:marLeft w:val="0"/>
      <w:marRight w:val="0"/>
      <w:marTop w:val="0"/>
      <w:marBottom w:val="0"/>
      <w:divBdr>
        <w:top w:val="none" w:sz="0" w:space="0" w:color="auto"/>
        <w:left w:val="none" w:sz="0" w:space="0" w:color="auto"/>
        <w:bottom w:val="none" w:sz="0" w:space="0" w:color="auto"/>
        <w:right w:val="none" w:sz="0" w:space="0" w:color="auto"/>
      </w:divBdr>
    </w:div>
    <w:div w:id="188884639">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78362">
      <w:bodyDiv w:val="1"/>
      <w:marLeft w:val="0"/>
      <w:marRight w:val="0"/>
      <w:marTop w:val="0"/>
      <w:marBottom w:val="0"/>
      <w:divBdr>
        <w:top w:val="none" w:sz="0" w:space="0" w:color="auto"/>
        <w:left w:val="none" w:sz="0" w:space="0" w:color="auto"/>
        <w:bottom w:val="none" w:sz="0" w:space="0" w:color="auto"/>
        <w:right w:val="none" w:sz="0" w:space="0" w:color="auto"/>
      </w:divBdr>
      <w:divsChild>
        <w:div w:id="611209462">
          <w:marLeft w:val="0"/>
          <w:marRight w:val="0"/>
          <w:marTop w:val="0"/>
          <w:marBottom w:val="0"/>
          <w:divBdr>
            <w:top w:val="none" w:sz="0" w:space="0" w:color="auto"/>
            <w:left w:val="none" w:sz="0" w:space="0" w:color="auto"/>
            <w:bottom w:val="none" w:sz="0" w:space="0" w:color="auto"/>
            <w:right w:val="none" w:sz="0" w:space="0" w:color="auto"/>
          </w:divBdr>
          <w:divsChild>
            <w:div w:id="13766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10725117">
      <w:bodyDiv w:val="1"/>
      <w:marLeft w:val="0"/>
      <w:marRight w:val="0"/>
      <w:marTop w:val="0"/>
      <w:marBottom w:val="0"/>
      <w:divBdr>
        <w:top w:val="none" w:sz="0" w:space="0" w:color="auto"/>
        <w:left w:val="none" w:sz="0" w:space="0" w:color="auto"/>
        <w:bottom w:val="none" w:sz="0" w:space="0" w:color="auto"/>
        <w:right w:val="none" w:sz="0" w:space="0" w:color="auto"/>
      </w:divBdr>
    </w:div>
    <w:div w:id="569002610">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7111550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5106">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1553710">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8810889">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5454460">
      <w:bodyDiv w:val="1"/>
      <w:marLeft w:val="0"/>
      <w:marRight w:val="0"/>
      <w:marTop w:val="0"/>
      <w:marBottom w:val="0"/>
      <w:divBdr>
        <w:top w:val="none" w:sz="0" w:space="0" w:color="auto"/>
        <w:left w:val="none" w:sz="0" w:space="0" w:color="auto"/>
        <w:bottom w:val="none" w:sz="0" w:space="0" w:color="auto"/>
        <w:right w:val="none" w:sz="0" w:space="0" w:color="auto"/>
      </w:divBdr>
      <w:divsChild>
        <w:div w:id="1059128600">
          <w:marLeft w:val="0"/>
          <w:marRight w:val="0"/>
          <w:marTop w:val="0"/>
          <w:marBottom w:val="0"/>
          <w:divBdr>
            <w:top w:val="none" w:sz="0" w:space="0" w:color="auto"/>
            <w:left w:val="none" w:sz="0" w:space="0" w:color="auto"/>
            <w:bottom w:val="none" w:sz="0" w:space="0" w:color="auto"/>
            <w:right w:val="none" w:sz="0" w:space="0" w:color="auto"/>
          </w:divBdr>
          <w:divsChild>
            <w:div w:id="1069154410">
              <w:marLeft w:val="0"/>
              <w:marRight w:val="0"/>
              <w:marTop w:val="0"/>
              <w:marBottom w:val="0"/>
              <w:divBdr>
                <w:top w:val="none" w:sz="0" w:space="0" w:color="auto"/>
                <w:left w:val="none" w:sz="0" w:space="0" w:color="auto"/>
                <w:bottom w:val="none" w:sz="0" w:space="0" w:color="auto"/>
                <w:right w:val="none" w:sz="0" w:space="0" w:color="auto"/>
              </w:divBdr>
            </w:div>
            <w:div w:id="1852600169">
              <w:marLeft w:val="0"/>
              <w:marRight w:val="0"/>
              <w:marTop w:val="0"/>
              <w:marBottom w:val="0"/>
              <w:divBdr>
                <w:top w:val="none" w:sz="0" w:space="0" w:color="auto"/>
                <w:left w:val="none" w:sz="0" w:space="0" w:color="auto"/>
                <w:bottom w:val="none" w:sz="0" w:space="0" w:color="auto"/>
                <w:right w:val="none" w:sz="0" w:space="0" w:color="auto"/>
              </w:divBdr>
            </w:div>
            <w:div w:id="852380215">
              <w:marLeft w:val="0"/>
              <w:marRight w:val="0"/>
              <w:marTop w:val="0"/>
              <w:marBottom w:val="0"/>
              <w:divBdr>
                <w:top w:val="none" w:sz="0" w:space="0" w:color="auto"/>
                <w:left w:val="none" w:sz="0" w:space="0" w:color="auto"/>
                <w:bottom w:val="none" w:sz="0" w:space="0" w:color="auto"/>
                <w:right w:val="none" w:sz="0" w:space="0" w:color="auto"/>
              </w:divBdr>
            </w:div>
            <w:div w:id="1019353331">
              <w:marLeft w:val="0"/>
              <w:marRight w:val="0"/>
              <w:marTop w:val="0"/>
              <w:marBottom w:val="0"/>
              <w:divBdr>
                <w:top w:val="none" w:sz="0" w:space="0" w:color="auto"/>
                <w:left w:val="none" w:sz="0" w:space="0" w:color="auto"/>
                <w:bottom w:val="none" w:sz="0" w:space="0" w:color="auto"/>
                <w:right w:val="none" w:sz="0" w:space="0" w:color="auto"/>
              </w:divBdr>
            </w:div>
            <w:div w:id="825705180">
              <w:marLeft w:val="0"/>
              <w:marRight w:val="0"/>
              <w:marTop w:val="0"/>
              <w:marBottom w:val="0"/>
              <w:divBdr>
                <w:top w:val="none" w:sz="0" w:space="0" w:color="auto"/>
                <w:left w:val="none" w:sz="0" w:space="0" w:color="auto"/>
                <w:bottom w:val="none" w:sz="0" w:space="0" w:color="auto"/>
                <w:right w:val="none" w:sz="0" w:space="0" w:color="auto"/>
              </w:divBdr>
            </w:div>
            <w:div w:id="58287378">
              <w:marLeft w:val="0"/>
              <w:marRight w:val="0"/>
              <w:marTop w:val="0"/>
              <w:marBottom w:val="0"/>
              <w:divBdr>
                <w:top w:val="none" w:sz="0" w:space="0" w:color="auto"/>
                <w:left w:val="none" w:sz="0" w:space="0" w:color="auto"/>
                <w:bottom w:val="none" w:sz="0" w:space="0" w:color="auto"/>
                <w:right w:val="none" w:sz="0" w:space="0" w:color="auto"/>
              </w:divBdr>
            </w:div>
            <w:div w:id="195628825">
              <w:marLeft w:val="0"/>
              <w:marRight w:val="0"/>
              <w:marTop w:val="0"/>
              <w:marBottom w:val="0"/>
              <w:divBdr>
                <w:top w:val="none" w:sz="0" w:space="0" w:color="auto"/>
                <w:left w:val="none" w:sz="0" w:space="0" w:color="auto"/>
                <w:bottom w:val="none" w:sz="0" w:space="0" w:color="auto"/>
                <w:right w:val="none" w:sz="0" w:space="0" w:color="auto"/>
              </w:divBdr>
            </w:div>
            <w:div w:id="1000306868">
              <w:marLeft w:val="0"/>
              <w:marRight w:val="0"/>
              <w:marTop w:val="0"/>
              <w:marBottom w:val="0"/>
              <w:divBdr>
                <w:top w:val="none" w:sz="0" w:space="0" w:color="auto"/>
                <w:left w:val="none" w:sz="0" w:space="0" w:color="auto"/>
                <w:bottom w:val="none" w:sz="0" w:space="0" w:color="auto"/>
                <w:right w:val="none" w:sz="0" w:space="0" w:color="auto"/>
              </w:divBdr>
            </w:div>
            <w:div w:id="1012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60669214">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22CB6-278E-4EAA-8B98-0CF7C7F96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SoftUni Template.dotx</Template>
  <TotalTime>0</TotalTime>
  <Pages>1</Pages>
  <Words>214</Words>
  <Characters>1221</Characters>
  <Application>Microsoft Office Word</Application>
  <DocSecurity>0</DocSecurity>
  <Lines>10</Lines>
  <Paragraphs>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Technology Fundamentals - Game Store Final Exam</vt:lpstr>
      <vt:lpstr>JavaScript Applications - Exam</vt:lpstr>
    </vt:vector>
  </TitlesOfParts>
  <Company>Software University Foundation - http://softuni.org</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Retake Final Exam</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Bibi</cp:lastModifiedBy>
  <cp:revision>2</cp:revision>
  <cp:lastPrinted>2014-02-12T16:33:00Z</cp:lastPrinted>
  <dcterms:created xsi:type="dcterms:W3CDTF">2019-12-26T16:04:00Z</dcterms:created>
  <dcterms:modified xsi:type="dcterms:W3CDTF">2019-12-26T16:04:00Z</dcterms:modified>
  <cp:category>programming, education, software engineering, software development</cp:category>
</cp:coreProperties>
</file>